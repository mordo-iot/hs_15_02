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3018"/>
        <w:gridCol w:w="1236"/>
        <w:gridCol w:w="3025"/>
      </w:tblGrid>
      <w:tr w:rsidR="00352931" w:rsidRPr="0095292D" w:rsidTr="00352931">
        <w:trPr>
          <w:jc w:val="center"/>
        </w:trPr>
        <w:tc>
          <w:tcPr>
            <w:tcW w:w="729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  <w:szCs w:val="18"/>
              </w:rPr>
              <w:t>项目编号</w:t>
            </w:r>
          </w:p>
        </w:tc>
        <w:tc>
          <w:tcPr>
            <w:tcW w:w="1771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  <w:szCs w:val="18"/>
              </w:rPr>
              <w:t>文档编号</w:t>
            </w:r>
          </w:p>
        </w:tc>
        <w:tc>
          <w:tcPr>
            <w:tcW w:w="1776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352931" w:rsidRPr="0095292D" w:rsidTr="00352931">
        <w:trPr>
          <w:jc w:val="center"/>
        </w:trPr>
        <w:tc>
          <w:tcPr>
            <w:tcW w:w="729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771" w:type="pct"/>
          </w:tcPr>
          <w:p w:rsidR="00352931" w:rsidRPr="0095292D" w:rsidRDefault="00E82049" w:rsidP="00770DDC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770DDC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725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</w:rPr>
              <w:t>保密级别</w:t>
            </w:r>
          </w:p>
        </w:tc>
        <w:tc>
          <w:tcPr>
            <w:tcW w:w="1776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352931" w:rsidRPr="0095292D" w:rsidTr="00352931">
        <w:trPr>
          <w:jc w:val="center"/>
        </w:trPr>
        <w:tc>
          <w:tcPr>
            <w:tcW w:w="729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  <w:szCs w:val="18"/>
              </w:rPr>
              <w:t>编制人</w:t>
            </w:r>
          </w:p>
        </w:tc>
        <w:tc>
          <w:tcPr>
            <w:tcW w:w="1771" w:type="pct"/>
          </w:tcPr>
          <w:p w:rsidR="00352931" w:rsidRPr="0095292D" w:rsidRDefault="00E82049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陈秀鹏</w:t>
            </w:r>
            <w:proofErr w:type="gramEnd"/>
          </w:p>
        </w:tc>
        <w:tc>
          <w:tcPr>
            <w:tcW w:w="725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</w:rPr>
              <w:t>编制日期</w:t>
            </w:r>
          </w:p>
        </w:tc>
        <w:tc>
          <w:tcPr>
            <w:tcW w:w="1776" w:type="pct"/>
          </w:tcPr>
          <w:p w:rsidR="00352931" w:rsidRPr="0095292D" w:rsidRDefault="00E82049" w:rsidP="00770DDC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770DDC">
              <w:rPr>
                <w:rFonts w:hint="eastAsia"/>
                <w:sz w:val="18"/>
                <w:szCs w:val="18"/>
              </w:rPr>
              <w:t>5-7-23</w:t>
            </w:r>
          </w:p>
        </w:tc>
      </w:tr>
      <w:tr w:rsidR="00352931" w:rsidRPr="0095292D" w:rsidTr="00352931">
        <w:trPr>
          <w:jc w:val="center"/>
        </w:trPr>
        <w:tc>
          <w:tcPr>
            <w:tcW w:w="729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771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</w:rPr>
              <w:t>审核日期</w:t>
            </w:r>
          </w:p>
        </w:tc>
        <w:tc>
          <w:tcPr>
            <w:tcW w:w="1776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352931" w:rsidRPr="0095292D" w:rsidTr="00352931">
        <w:trPr>
          <w:jc w:val="center"/>
        </w:trPr>
        <w:tc>
          <w:tcPr>
            <w:tcW w:w="729" w:type="pct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  <w:szCs w:val="18"/>
              </w:rPr>
              <w:t>阅读权限</w:t>
            </w:r>
          </w:p>
        </w:tc>
        <w:tc>
          <w:tcPr>
            <w:tcW w:w="4271" w:type="pct"/>
            <w:gridSpan w:val="3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</w:tbl>
    <w:p w:rsidR="00A26CEA" w:rsidRDefault="00A26CEA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E82049" w:rsidP="00352931">
      <w:pPr>
        <w:pStyle w:val="a3"/>
      </w:pPr>
      <w:r>
        <w:rPr>
          <w:rFonts w:hint="eastAsia"/>
        </w:rPr>
        <w:t>健康监护系统项目数据库设计及开发规范</w:t>
      </w:r>
    </w:p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>
      <w:pPr>
        <w:widowControl/>
        <w:jc w:val="left"/>
      </w:pPr>
      <w:r>
        <w:br w:type="page"/>
      </w:r>
    </w:p>
    <w:p w:rsidR="00352931" w:rsidRDefault="00352931" w:rsidP="00352931">
      <w:pPr>
        <w:pStyle w:val="1"/>
      </w:pPr>
      <w:r>
        <w:rPr>
          <w:rFonts w:hint="eastAsia"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067"/>
        <w:gridCol w:w="2126"/>
        <w:gridCol w:w="2117"/>
      </w:tblGrid>
      <w:tr w:rsidR="00352931" w:rsidRPr="0095292D" w:rsidTr="00FB44F8">
        <w:trPr>
          <w:jc w:val="center"/>
        </w:trPr>
        <w:tc>
          <w:tcPr>
            <w:tcW w:w="2093" w:type="dxa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2067" w:type="dxa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</w:rPr>
              <w:t>版本日期</w:t>
            </w:r>
          </w:p>
        </w:tc>
        <w:tc>
          <w:tcPr>
            <w:tcW w:w="2126" w:type="dxa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</w:rPr>
              <w:t>修改人</w:t>
            </w:r>
          </w:p>
        </w:tc>
        <w:tc>
          <w:tcPr>
            <w:tcW w:w="2117" w:type="dxa"/>
          </w:tcPr>
          <w:p w:rsidR="00352931" w:rsidRPr="0095292D" w:rsidRDefault="00352931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95292D">
              <w:rPr>
                <w:rFonts w:hint="eastAsia"/>
                <w:sz w:val="18"/>
              </w:rPr>
              <w:t>变更描述</w:t>
            </w:r>
          </w:p>
        </w:tc>
      </w:tr>
      <w:tr w:rsidR="00217BC9" w:rsidRPr="00B154FC" w:rsidTr="00FB44F8">
        <w:trPr>
          <w:jc w:val="center"/>
        </w:trPr>
        <w:tc>
          <w:tcPr>
            <w:tcW w:w="2093" w:type="dxa"/>
          </w:tcPr>
          <w:p w:rsidR="00217BC9" w:rsidRDefault="00217BC9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V2.0</w:t>
            </w:r>
          </w:p>
        </w:tc>
        <w:tc>
          <w:tcPr>
            <w:tcW w:w="2067" w:type="dxa"/>
          </w:tcPr>
          <w:p w:rsidR="00217BC9" w:rsidRDefault="00770DDC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2015-7-23</w:t>
            </w:r>
          </w:p>
        </w:tc>
        <w:tc>
          <w:tcPr>
            <w:tcW w:w="2126" w:type="dxa"/>
          </w:tcPr>
          <w:p w:rsidR="00217BC9" w:rsidRDefault="00217BC9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陈秀鹏</w:t>
            </w:r>
            <w:proofErr w:type="gramEnd"/>
          </w:p>
        </w:tc>
        <w:tc>
          <w:tcPr>
            <w:tcW w:w="2117" w:type="dxa"/>
          </w:tcPr>
          <w:p w:rsidR="00217BC9" w:rsidRDefault="00217BC9" w:rsidP="00FB44F8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大幅修改</w:t>
            </w:r>
          </w:p>
        </w:tc>
      </w:tr>
    </w:tbl>
    <w:p w:rsidR="00352931" w:rsidRDefault="00352931"/>
    <w:p w:rsidR="00352931" w:rsidRDefault="00E82049">
      <w:r>
        <w:t>V</w:t>
      </w:r>
      <w:r w:rsidR="00217BC9">
        <w:rPr>
          <w:rFonts w:hint="eastAsia"/>
        </w:rPr>
        <w:t>2</w:t>
      </w:r>
      <w:r>
        <w:rPr>
          <w:rFonts w:hint="eastAsia"/>
        </w:rPr>
        <w:t>.0</w:t>
      </w:r>
      <w:r>
        <w:rPr>
          <w:rFonts w:hint="eastAsia"/>
        </w:rPr>
        <w:t>描述：</w:t>
      </w:r>
    </w:p>
    <w:p w:rsidR="00352931" w:rsidRDefault="00217BC9" w:rsidP="000C34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重新修正文档</w:t>
      </w:r>
      <w:bookmarkStart w:id="0" w:name="_GoBack"/>
      <w:bookmarkEnd w:id="0"/>
    </w:p>
    <w:p w:rsidR="00352931" w:rsidRDefault="00352931"/>
    <w:p w:rsidR="00640B19" w:rsidRDefault="00352931" w:rsidP="00B317D3">
      <w:pPr>
        <w:pStyle w:val="1"/>
      </w:pPr>
      <w:r>
        <w:br w:type="page"/>
      </w:r>
      <w:r w:rsidR="00B317D3">
        <w:rPr>
          <w:rFonts w:hint="eastAsia"/>
        </w:rPr>
        <w:lastRenderedPageBreak/>
        <w:t>1</w:t>
      </w:r>
      <w:r w:rsidR="00B317D3">
        <w:rPr>
          <w:rFonts w:hint="eastAsia"/>
        </w:rPr>
        <w:t>引言</w:t>
      </w:r>
    </w:p>
    <w:p w:rsidR="00955354" w:rsidRDefault="00B317D3" w:rsidP="00B317D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文档目的</w:t>
      </w:r>
    </w:p>
    <w:p w:rsidR="00B317D3" w:rsidRPr="00B317D3" w:rsidRDefault="00B317D3" w:rsidP="00B317D3">
      <w:r>
        <w:rPr>
          <w:rFonts w:hint="eastAsia"/>
        </w:rPr>
        <w:tab/>
      </w:r>
      <w:r>
        <w:rPr>
          <w:rFonts w:hint="eastAsia"/>
        </w:rPr>
        <w:t>为项目制定统一的编码规范，方便设计人员、开发人员和维护人员管理和交流程序代码。</w:t>
      </w:r>
    </w:p>
    <w:p w:rsidR="00964CD4" w:rsidRDefault="00B317D3" w:rsidP="00964CD4">
      <w:pPr>
        <w:pStyle w:val="1"/>
      </w:pPr>
      <w:r>
        <w:rPr>
          <w:rFonts w:hint="eastAsia"/>
        </w:rPr>
        <w:t>2</w:t>
      </w:r>
      <w:r w:rsidR="0080165A">
        <w:rPr>
          <w:rFonts w:hint="eastAsia"/>
        </w:rPr>
        <w:t>字典</w:t>
      </w:r>
    </w:p>
    <w:p w:rsidR="00D64F95" w:rsidRPr="00F2628F" w:rsidRDefault="008E3E35" w:rsidP="008E3E35">
      <w:pPr>
        <w:pStyle w:val="3"/>
      </w:pPr>
      <w:r>
        <w:rPr>
          <w:rFonts w:hint="eastAsia"/>
        </w:rPr>
        <w:t>2.1</w:t>
      </w:r>
      <w:r w:rsidR="0075575C" w:rsidRPr="00F2628F">
        <w:rPr>
          <w:rFonts w:hint="eastAsia"/>
        </w:rPr>
        <w:t>设备种类表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75575C" w:rsidTr="0075575C">
        <w:tc>
          <w:tcPr>
            <w:tcW w:w="2866" w:type="dxa"/>
            <w:shd w:val="clear" w:color="auto" w:fill="DDD9C3" w:themeFill="background2" w:themeFillShade="E6"/>
          </w:tcPr>
          <w:p w:rsidR="0075575C" w:rsidRDefault="0075575C" w:rsidP="00407328">
            <w:r>
              <w:rPr>
                <w:rFonts w:hint="eastAsia"/>
              </w:rPr>
              <w:t>设备种类编号</w:t>
            </w:r>
          </w:p>
        </w:tc>
        <w:tc>
          <w:tcPr>
            <w:tcW w:w="2865" w:type="dxa"/>
            <w:shd w:val="clear" w:color="auto" w:fill="DDD9C3" w:themeFill="background2" w:themeFillShade="E6"/>
          </w:tcPr>
          <w:p w:rsidR="0075575C" w:rsidRDefault="0075575C" w:rsidP="00407328">
            <w:r>
              <w:rPr>
                <w:rFonts w:hint="eastAsia"/>
              </w:rPr>
              <w:t>设备种类名称</w:t>
            </w:r>
          </w:p>
        </w:tc>
        <w:tc>
          <w:tcPr>
            <w:tcW w:w="2791" w:type="dxa"/>
            <w:shd w:val="clear" w:color="auto" w:fill="DDD9C3" w:themeFill="background2" w:themeFillShade="E6"/>
          </w:tcPr>
          <w:p w:rsidR="0075575C" w:rsidRDefault="0075575C" w:rsidP="004073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地址范围</w:t>
            </w:r>
          </w:p>
        </w:tc>
      </w:tr>
      <w:tr w:rsidR="0075575C" w:rsidTr="0075575C">
        <w:tc>
          <w:tcPr>
            <w:tcW w:w="2866" w:type="dxa"/>
          </w:tcPr>
          <w:p w:rsidR="0075575C" w:rsidRDefault="0075575C" w:rsidP="00407328">
            <w:r>
              <w:rPr>
                <w:rFonts w:hint="eastAsia"/>
              </w:rPr>
              <w:t>1</w:t>
            </w:r>
          </w:p>
        </w:tc>
        <w:tc>
          <w:tcPr>
            <w:tcW w:w="2865" w:type="dxa"/>
          </w:tcPr>
          <w:p w:rsidR="0075575C" w:rsidRDefault="0075575C" w:rsidP="00407328">
            <w:r>
              <w:rPr>
                <w:rFonts w:hint="eastAsia"/>
              </w:rPr>
              <w:t>温湿</w:t>
            </w:r>
            <w:proofErr w:type="gramStart"/>
            <w:r>
              <w:rPr>
                <w:rFonts w:hint="eastAsia"/>
              </w:rPr>
              <w:t>度设备</w:t>
            </w:r>
            <w:proofErr w:type="gramEnd"/>
          </w:p>
        </w:tc>
        <w:tc>
          <w:tcPr>
            <w:tcW w:w="2791" w:type="dxa"/>
          </w:tcPr>
          <w:p w:rsidR="0075575C" w:rsidRDefault="005F3C4F" w:rsidP="00407328">
            <w:r>
              <w:rPr>
                <w:rFonts w:hint="eastAsia"/>
              </w:rPr>
              <w:t>04000000-04FFFFFF</w:t>
            </w:r>
          </w:p>
        </w:tc>
      </w:tr>
      <w:tr w:rsidR="0075575C" w:rsidTr="0075575C">
        <w:tc>
          <w:tcPr>
            <w:tcW w:w="2866" w:type="dxa"/>
          </w:tcPr>
          <w:p w:rsidR="0075575C" w:rsidRDefault="0075575C" w:rsidP="00407328">
            <w:r>
              <w:rPr>
                <w:rFonts w:hint="eastAsia"/>
              </w:rPr>
              <w:t>2</w:t>
            </w:r>
          </w:p>
        </w:tc>
        <w:tc>
          <w:tcPr>
            <w:tcW w:w="2865" w:type="dxa"/>
          </w:tcPr>
          <w:p w:rsidR="0075575C" w:rsidRDefault="0075575C" w:rsidP="005B0956">
            <w:r>
              <w:rPr>
                <w:rFonts w:hint="eastAsia"/>
              </w:rPr>
              <w:t>床</w:t>
            </w:r>
            <w:r w:rsidR="005B0956">
              <w:rPr>
                <w:rFonts w:hint="eastAsia"/>
              </w:rPr>
              <w:t>垫设备</w:t>
            </w:r>
          </w:p>
        </w:tc>
        <w:tc>
          <w:tcPr>
            <w:tcW w:w="2791" w:type="dxa"/>
          </w:tcPr>
          <w:p w:rsidR="0075575C" w:rsidRDefault="006965F9" w:rsidP="00407328">
            <w:r>
              <w:rPr>
                <w:rFonts w:hint="eastAsia"/>
              </w:rPr>
              <w:t>03000000-03FFFFFF</w:t>
            </w:r>
          </w:p>
        </w:tc>
      </w:tr>
      <w:tr w:rsidR="0075575C" w:rsidTr="0075575C">
        <w:tc>
          <w:tcPr>
            <w:tcW w:w="2866" w:type="dxa"/>
          </w:tcPr>
          <w:p w:rsidR="0075575C" w:rsidRDefault="0075575C" w:rsidP="00407328">
            <w:r>
              <w:rPr>
                <w:rFonts w:hint="eastAsia"/>
              </w:rPr>
              <w:t>3</w:t>
            </w:r>
          </w:p>
        </w:tc>
        <w:tc>
          <w:tcPr>
            <w:tcW w:w="2865" w:type="dxa"/>
          </w:tcPr>
          <w:p w:rsidR="0075575C" w:rsidRDefault="0075575C" w:rsidP="00407328">
            <w:r>
              <w:rPr>
                <w:rFonts w:hint="eastAsia"/>
              </w:rPr>
              <w:t>洗手间红外设备</w:t>
            </w:r>
          </w:p>
        </w:tc>
        <w:tc>
          <w:tcPr>
            <w:tcW w:w="2791" w:type="dxa"/>
          </w:tcPr>
          <w:p w:rsidR="0075575C" w:rsidRDefault="0075575C" w:rsidP="00407328"/>
        </w:tc>
      </w:tr>
      <w:tr w:rsidR="0075575C" w:rsidTr="0075575C">
        <w:tc>
          <w:tcPr>
            <w:tcW w:w="2866" w:type="dxa"/>
          </w:tcPr>
          <w:p w:rsidR="0075575C" w:rsidRDefault="0075575C" w:rsidP="00407328">
            <w:r>
              <w:rPr>
                <w:rFonts w:hint="eastAsia"/>
              </w:rPr>
              <w:t>4</w:t>
            </w:r>
          </w:p>
        </w:tc>
        <w:tc>
          <w:tcPr>
            <w:tcW w:w="2865" w:type="dxa"/>
          </w:tcPr>
          <w:p w:rsidR="0075575C" w:rsidRDefault="0075575C" w:rsidP="00407328">
            <w:r>
              <w:rPr>
                <w:rFonts w:hint="eastAsia"/>
              </w:rPr>
              <w:t>园区内定位设备</w:t>
            </w:r>
          </w:p>
        </w:tc>
        <w:tc>
          <w:tcPr>
            <w:tcW w:w="2791" w:type="dxa"/>
          </w:tcPr>
          <w:p w:rsidR="0075575C" w:rsidRDefault="005F3C4F" w:rsidP="00407328">
            <w:r>
              <w:rPr>
                <w:rFonts w:hint="eastAsia"/>
              </w:rPr>
              <w:t>05000000-05FFFFFF</w:t>
            </w:r>
          </w:p>
        </w:tc>
      </w:tr>
      <w:tr w:rsidR="0075575C" w:rsidTr="0075575C">
        <w:tc>
          <w:tcPr>
            <w:tcW w:w="2866" w:type="dxa"/>
          </w:tcPr>
          <w:p w:rsidR="0075575C" w:rsidRDefault="0075575C" w:rsidP="00407328">
            <w:r>
              <w:rPr>
                <w:rFonts w:hint="eastAsia"/>
              </w:rPr>
              <w:t>5</w:t>
            </w:r>
          </w:p>
        </w:tc>
        <w:tc>
          <w:tcPr>
            <w:tcW w:w="2865" w:type="dxa"/>
          </w:tcPr>
          <w:p w:rsidR="0075575C" w:rsidRDefault="0075575C" w:rsidP="00407328">
            <w:r>
              <w:rPr>
                <w:rFonts w:hint="eastAsia"/>
              </w:rPr>
              <w:t>园区外定位设备</w:t>
            </w:r>
          </w:p>
        </w:tc>
        <w:tc>
          <w:tcPr>
            <w:tcW w:w="2791" w:type="dxa"/>
          </w:tcPr>
          <w:p w:rsidR="0075575C" w:rsidRDefault="005F3C4F" w:rsidP="00407328">
            <w:r>
              <w:rPr>
                <w:rFonts w:hint="eastAsia"/>
              </w:rPr>
              <w:t>07000000-07FFFFFF</w:t>
            </w:r>
          </w:p>
        </w:tc>
      </w:tr>
      <w:tr w:rsidR="0075575C" w:rsidTr="0075575C">
        <w:tc>
          <w:tcPr>
            <w:tcW w:w="2866" w:type="dxa"/>
          </w:tcPr>
          <w:p w:rsidR="0075575C" w:rsidRDefault="0075575C" w:rsidP="00407328">
            <w:r>
              <w:rPr>
                <w:rFonts w:hint="eastAsia"/>
              </w:rPr>
              <w:t>6</w:t>
            </w:r>
          </w:p>
        </w:tc>
        <w:tc>
          <w:tcPr>
            <w:tcW w:w="2865" w:type="dxa"/>
          </w:tcPr>
          <w:p w:rsidR="0075575C" w:rsidRDefault="0075575C" w:rsidP="00407328">
            <w:r>
              <w:rPr>
                <w:rFonts w:hint="eastAsia"/>
              </w:rPr>
              <w:t>园区内定位辅助设备</w:t>
            </w:r>
          </w:p>
        </w:tc>
        <w:tc>
          <w:tcPr>
            <w:tcW w:w="2791" w:type="dxa"/>
          </w:tcPr>
          <w:p w:rsidR="0075575C" w:rsidRDefault="005F3C4F" w:rsidP="00407328">
            <w:r>
              <w:rPr>
                <w:rFonts w:hint="eastAsia"/>
              </w:rPr>
              <w:t>06000000-06FFFFFF</w:t>
            </w:r>
          </w:p>
        </w:tc>
      </w:tr>
      <w:tr w:rsidR="005B0956" w:rsidTr="0075575C">
        <w:tc>
          <w:tcPr>
            <w:tcW w:w="2866" w:type="dxa"/>
          </w:tcPr>
          <w:p w:rsidR="005B0956" w:rsidRDefault="005B0956" w:rsidP="00407328">
            <w:r>
              <w:rPr>
                <w:rFonts w:hint="eastAsia"/>
              </w:rPr>
              <w:t>7</w:t>
            </w:r>
          </w:p>
        </w:tc>
        <w:tc>
          <w:tcPr>
            <w:tcW w:w="2865" w:type="dxa"/>
          </w:tcPr>
          <w:p w:rsidR="005B0956" w:rsidRDefault="005B0956" w:rsidP="00407328">
            <w:r>
              <w:rPr>
                <w:rFonts w:hint="eastAsia"/>
              </w:rPr>
              <w:t>床报警器设备</w:t>
            </w:r>
          </w:p>
        </w:tc>
        <w:tc>
          <w:tcPr>
            <w:tcW w:w="2791" w:type="dxa"/>
          </w:tcPr>
          <w:p w:rsidR="005B0956" w:rsidRDefault="006965F9" w:rsidP="00407328">
            <w:r>
              <w:rPr>
                <w:rFonts w:hint="eastAsia"/>
              </w:rPr>
              <w:t>02000000-02FFFFFF</w:t>
            </w:r>
          </w:p>
        </w:tc>
      </w:tr>
      <w:tr w:rsidR="00E7393E" w:rsidTr="0075575C">
        <w:tc>
          <w:tcPr>
            <w:tcW w:w="2866" w:type="dxa"/>
          </w:tcPr>
          <w:p w:rsidR="00E7393E" w:rsidRDefault="00E7393E" w:rsidP="00407328">
            <w:r>
              <w:rPr>
                <w:rFonts w:hint="eastAsia"/>
              </w:rPr>
              <w:t>8</w:t>
            </w:r>
          </w:p>
        </w:tc>
        <w:tc>
          <w:tcPr>
            <w:tcW w:w="2865" w:type="dxa"/>
          </w:tcPr>
          <w:p w:rsidR="00E7393E" w:rsidRDefault="001777E5" w:rsidP="001777E5">
            <w:r>
              <w:rPr>
                <w:rFonts w:hint="eastAsia"/>
              </w:rPr>
              <w:t>园区内定位辅助设备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越界</w:t>
            </w:r>
          </w:p>
        </w:tc>
        <w:tc>
          <w:tcPr>
            <w:tcW w:w="2791" w:type="dxa"/>
          </w:tcPr>
          <w:p w:rsidR="00E7393E" w:rsidRDefault="005F3C4F" w:rsidP="00407328">
            <w:r>
              <w:rPr>
                <w:rFonts w:hint="eastAsia"/>
              </w:rPr>
              <w:t>06000000-06FFFFFF</w:t>
            </w:r>
          </w:p>
        </w:tc>
      </w:tr>
      <w:tr w:rsidR="00490A7D" w:rsidTr="0075575C">
        <w:tc>
          <w:tcPr>
            <w:tcW w:w="2866" w:type="dxa"/>
          </w:tcPr>
          <w:p w:rsidR="00490A7D" w:rsidRDefault="00490A7D" w:rsidP="00407328">
            <w:r>
              <w:rPr>
                <w:rFonts w:hint="eastAsia"/>
              </w:rPr>
              <w:t>9</w:t>
            </w:r>
          </w:p>
        </w:tc>
        <w:tc>
          <w:tcPr>
            <w:tcW w:w="2865" w:type="dxa"/>
          </w:tcPr>
          <w:p w:rsidR="00490A7D" w:rsidRDefault="00490A7D" w:rsidP="001777E5">
            <w:r>
              <w:rPr>
                <w:rFonts w:hint="eastAsia"/>
              </w:rPr>
              <w:t>一键报警终端</w:t>
            </w:r>
          </w:p>
        </w:tc>
        <w:tc>
          <w:tcPr>
            <w:tcW w:w="2791" w:type="dxa"/>
          </w:tcPr>
          <w:p w:rsidR="00490A7D" w:rsidRDefault="00490A7D" w:rsidP="00407328">
            <w:r>
              <w:rPr>
                <w:rFonts w:hint="eastAsia"/>
              </w:rPr>
              <w:t>08000000-08FFFFFF</w:t>
            </w:r>
          </w:p>
        </w:tc>
      </w:tr>
      <w:tr w:rsidR="00490A7D" w:rsidTr="0075575C">
        <w:tc>
          <w:tcPr>
            <w:tcW w:w="2866" w:type="dxa"/>
          </w:tcPr>
          <w:p w:rsidR="00490A7D" w:rsidRDefault="00490A7D" w:rsidP="00407328">
            <w:r>
              <w:rPr>
                <w:rFonts w:hint="eastAsia"/>
              </w:rPr>
              <w:t>10</w:t>
            </w:r>
          </w:p>
        </w:tc>
        <w:tc>
          <w:tcPr>
            <w:tcW w:w="2865" w:type="dxa"/>
          </w:tcPr>
          <w:p w:rsidR="00490A7D" w:rsidRDefault="00490A7D" w:rsidP="001777E5">
            <w:proofErr w:type="gramStart"/>
            <w:r>
              <w:rPr>
                <w:rFonts w:hint="eastAsia"/>
              </w:rPr>
              <w:t>无线门磁终端</w:t>
            </w:r>
            <w:proofErr w:type="gramEnd"/>
          </w:p>
        </w:tc>
        <w:tc>
          <w:tcPr>
            <w:tcW w:w="2791" w:type="dxa"/>
          </w:tcPr>
          <w:p w:rsidR="00490A7D" w:rsidRDefault="00490A7D" w:rsidP="00407328">
            <w:r>
              <w:rPr>
                <w:rFonts w:hint="eastAsia"/>
              </w:rPr>
              <w:t>09000000-09FFFFFF</w:t>
            </w:r>
          </w:p>
        </w:tc>
      </w:tr>
      <w:tr w:rsidR="00B154FC" w:rsidTr="0075575C">
        <w:tc>
          <w:tcPr>
            <w:tcW w:w="2866" w:type="dxa"/>
          </w:tcPr>
          <w:p w:rsidR="00B154FC" w:rsidRDefault="00B154FC" w:rsidP="00407328">
            <w:r>
              <w:rPr>
                <w:rFonts w:hint="eastAsia"/>
              </w:rPr>
              <w:t>11</w:t>
            </w:r>
          </w:p>
        </w:tc>
        <w:tc>
          <w:tcPr>
            <w:tcW w:w="2865" w:type="dxa"/>
          </w:tcPr>
          <w:p w:rsidR="00B154FC" w:rsidRDefault="00B154FC" w:rsidP="001777E5">
            <w:r>
              <w:rPr>
                <w:rFonts w:hint="eastAsia"/>
              </w:rPr>
              <w:t>尿湿感应设备</w:t>
            </w:r>
          </w:p>
        </w:tc>
        <w:tc>
          <w:tcPr>
            <w:tcW w:w="2791" w:type="dxa"/>
          </w:tcPr>
          <w:p w:rsidR="00B154FC" w:rsidRDefault="00D96C6F" w:rsidP="00407328">
            <w:r>
              <w:rPr>
                <w:rFonts w:hint="eastAsia"/>
              </w:rPr>
              <w:t>0F000000-0FFFFFFF</w:t>
            </w:r>
          </w:p>
        </w:tc>
      </w:tr>
      <w:tr w:rsidR="00D96C6F" w:rsidTr="0075575C">
        <w:tc>
          <w:tcPr>
            <w:tcW w:w="2866" w:type="dxa"/>
          </w:tcPr>
          <w:p w:rsidR="00D96C6F" w:rsidRDefault="00D96C6F" w:rsidP="00407328">
            <w:r>
              <w:rPr>
                <w:rFonts w:hint="eastAsia"/>
              </w:rPr>
              <w:t>12</w:t>
            </w:r>
          </w:p>
        </w:tc>
        <w:tc>
          <w:tcPr>
            <w:tcW w:w="2865" w:type="dxa"/>
          </w:tcPr>
          <w:p w:rsidR="00D96C6F" w:rsidRDefault="00D96C6F" w:rsidP="001777E5">
            <w:r>
              <w:rPr>
                <w:rFonts w:hint="eastAsia"/>
              </w:rPr>
              <w:t>腕带呼叫器</w:t>
            </w:r>
          </w:p>
        </w:tc>
        <w:tc>
          <w:tcPr>
            <w:tcW w:w="2791" w:type="dxa"/>
          </w:tcPr>
          <w:p w:rsidR="00D96C6F" w:rsidRDefault="00D96C6F" w:rsidP="00407328">
            <w:r>
              <w:rPr>
                <w:rFonts w:hint="eastAsia"/>
              </w:rPr>
              <w:t>11000000-11FFFFFF</w:t>
            </w:r>
          </w:p>
        </w:tc>
      </w:tr>
      <w:tr w:rsidR="000569FD" w:rsidTr="0075575C">
        <w:tc>
          <w:tcPr>
            <w:tcW w:w="2866" w:type="dxa"/>
          </w:tcPr>
          <w:p w:rsidR="000569FD" w:rsidRDefault="000569FD" w:rsidP="00407328">
            <w:r>
              <w:rPr>
                <w:rFonts w:hint="eastAsia"/>
              </w:rPr>
              <w:t>13</w:t>
            </w:r>
          </w:p>
        </w:tc>
        <w:tc>
          <w:tcPr>
            <w:tcW w:w="2865" w:type="dxa"/>
          </w:tcPr>
          <w:p w:rsidR="000569FD" w:rsidRDefault="000569FD" w:rsidP="001777E5">
            <w:r>
              <w:rPr>
                <w:rFonts w:hint="eastAsia"/>
              </w:rPr>
              <w:t>红外</w:t>
            </w:r>
          </w:p>
        </w:tc>
        <w:tc>
          <w:tcPr>
            <w:tcW w:w="2791" w:type="dxa"/>
          </w:tcPr>
          <w:p w:rsidR="000569FD" w:rsidRDefault="000569FD" w:rsidP="00407328">
            <w:r>
              <w:rPr>
                <w:rFonts w:hint="eastAsia"/>
              </w:rPr>
              <w:t>12000000-12FFFFFF</w:t>
            </w:r>
          </w:p>
        </w:tc>
      </w:tr>
      <w:tr w:rsidR="00CF10FD" w:rsidTr="0075575C">
        <w:tc>
          <w:tcPr>
            <w:tcW w:w="2866" w:type="dxa"/>
          </w:tcPr>
          <w:p w:rsidR="00CF10FD" w:rsidRDefault="00CF10FD" w:rsidP="00407328">
            <w:r>
              <w:rPr>
                <w:rFonts w:hint="eastAsia"/>
              </w:rPr>
              <w:t>14</w:t>
            </w:r>
          </w:p>
        </w:tc>
        <w:tc>
          <w:tcPr>
            <w:tcW w:w="2865" w:type="dxa"/>
          </w:tcPr>
          <w:p w:rsidR="00CF10FD" w:rsidRDefault="00CF10FD" w:rsidP="001777E5">
            <w:r>
              <w:rPr>
                <w:rFonts w:hint="eastAsia"/>
              </w:rPr>
              <w:t>护工胸牌</w:t>
            </w:r>
          </w:p>
        </w:tc>
        <w:tc>
          <w:tcPr>
            <w:tcW w:w="2791" w:type="dxa"/>
          </w:tcPr>
          <w:p w:rsidR="00CF10FD" w:rsidRDefault="00CF10FD" w:rsidP="00407328"/>
        </w:tc>
      </w:tr>
      <w:tr w:rsidR="00CF10FD" w:rsidTr="0075575C">
        <w:tc>
          <w:tcPr>
            <w:tcW w:w="2866" w:type="dxa"/>
          </w:tcPr>
          <w:p w:rsidR="00CF10FD" w:rsidRDefault="00CF10FD" w:rsidP="00407328">
            <w:r>
              <w:rPr>
                <w:rFonts w:hint="eastAsia"/>
              </w:rPr>
              <w:t>15</w:t>
            </w:r>
          </w:p>
        </w:tc>
        <w:tc>
          <w:tcPr>
            <w:tcW w:w="2865" w:type="dxa"/>
          </w:tcPr>
          <w:p w:rsidR="00CF10FD" w:rsidRDefault="00CF10FD" w:rsidP="001777E5">
            <w:r>
              <w:rPr>
                <w:rFonts w:hint="eastAsia"/>
              </w:rPr>
              <w:t>护工胸牌发射器</w:t>
            </w:r>
          </w:p>
        </w:tc>
        <w:tc>
          <w:tcPr>
            <w:tcW w:w="2791" w:type="dxa"/>
          </w:tcPr>
          <w:p w:rsidR="00CF10FD" w:rsidRDefault="00CF10FD" w:rsidP="00407328"/>
        </w:tc>
      </w:tr>
    </w:tbl>
    <w:p w:rsidR="00735BD4" w:rsidRDefault="00735BD4" w:rsidP="00407328"/>
    <w:p w:rsidR="001E2443" w:rsidRPr="00735BD4" w:rsidRDefault="001E2443" w:rsidP="001E2443">
      <w:pPr>
        <w:pStyle w:val="3"/>
      </w:pPr>
      <w:r>
        <w:rPr>
          <w:rFonts w:hint="eastAsia"/>
        </w:rPr>
        <w:t>2.</w:t>
      </w:r>
      <w:r w:rsidR="00136AD9">
        <w:rPr>
          <w:rFonts w:hint="eastAsia"/>
        </w:rPr>
        <w:t>2</w:t>
      </w:r>
      <w:r w:rsidR="00136AD9">
        <w:rPr>
          <w:rFonts w:hint="eastAsia"/>
        </w:rPr>
        <w:t>床垫</w:t>
      </w:r>
      <w:r w:rsidRPr="00735BD4">
        <w:rPr>
          <w:rFonts w:hint="eastAsia"/>
        </w:rPr>
        <w:t>报警等级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2443" w:rsidTr="00806364">
        <w:tc>
          <w:tcPr>
            <w:tcW w:w="4261" w:type="dxa"/>
            <w:shd w:val="clear" w:color="auto" w:fill="DDD9C3" w:themeFill="background2" w:themeFillShade="E6"/>
          </w:tcPr>
          <w:p w:rsidR="001E2443" w:rsidRDefault="001E2443" w:rsidP="00C72ABD">
            <w:r>
              <w:rPr>
                <w:rFonts w:hint="eastAsia"/>
              </w:rPr>
              <w:t>报警等级编号</w:t>
            </w:r>
          </w:p>
        </w:tc>
        <w:tc>
          <w:tcPr>
            <w:tcW w:w="4261" w:type="dxa"/>
            <w:shd w:val="clear" w:color="auto" w:fill="DDD9C3" w:themeFill="background2" w:themeFillShade="E6"/>
          </w:tcPr>
          <w:p w:rsidR="001E2443" w:rsidRDefault="001E2443" w:rsidP="00C72ABD">
            <w:r>
              <w:rPr>
                <w:rFonts w:hint="eastAsia"/>
              </w:rPr>
              <w:t>报警含义</w:t>
            </w:r>
          </w:p>
        </w:tc>
      </w:tr>
      <w:tr w:rsidR="001E2443" w:rsidTr="00C72ABD">
        <w:tc>
          <w:tcPr>
            <w:tcW w:w="4261" w:type="dxa"/>
          </w:tcPr>
          <w:p w:rsidR="001E2443" w:rsidRDefault="001E2443" w:rsidP="00C72AB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1E2443" w:rsidRDefault="001E2443" w:rsidP="00C72ABD">
            <w:r>
              <w:rPr>
                <w:rFonts w:hint="eastAsia"/>
              </w:rPr>
              <w:t>正常</w:t>
            </w:r>
          </w:p>
        </w:tc>
      </w:tr>
      <w:tr w:rsidR="001E2443" w:rsidTr="00C72ABD">
        <w:tc>
          <w:tcPr>
            <w:tcW w:w="4261" w:type="dxa"/>
          </w:tcPr>
          <w:p w:rsidR="001E2443" w:rsidRDefault="001E2443" w:rsidP="00C72AB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1E2443" w:rsidRDefault="001E2443" w:rsidP="00C72ABD">
            <w:r>
              <w:rPr>
                <w:rFonts w:hint="eastAsia"/>
              </w:rPr>
              <w:t>离床</w:t>
            </w:r>
            <w:r w:rsidR="00B03C83">
              <w:rPr>
                <w:rFonts w:hint="eastAsia"/>
              </w:rPr>
              <w:t>预警</w:t>
            </w:r>
          </w:p>
        </w:tc>
      </w:tr>
      <w:tr w:rsidR="00B03C83" w:rsidTr="00C72ABD">
        <w:tc>
          <w:tcPr>
            <w:tcW w:w="4261" w:type="dxa"/>
          </w:tcPr>
          <w:p w:rsidR="00B03C83" w:rsidRDefault="00B03C83" w:rsidP="00C72ABD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03C83" w:rsidRDefault="00B03C83" w:rsidP="00C72ABD">
            <w:r>
              <w:rPr>
                <w:rFonts w:hint="eastAsia"/>
              </w:rPr>
              <w:t>离床报警</w:t>
            </w:r>
          </w:p>
        </w:tc>
      </w:tr>
      <w:tr w:rsidR="007B3CE0" w:rsidTr="00C72ABD">
        <w:tc>
          <w:tcPr>
            <w:tcW w:w="4261" w:type="dxa"/>
          </w:tcPr>
          <w:p w:rsidR="007B3CE0" w:rsidRPr="007B3CE0" w:rsidRDefault="007B3CE0" w:rsidP="00C72ABD">
            <w:r w:rsidRPr="007B3CE0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7B3CE0" w:rsidRPr="007B3CE0" w:rsidRDefault="007B3CE0" w:rsidP="00C72ABD">
            <w:r w:rsidRPr="007B3CE0">
              <w:rPr>
                <w:rFonts w:hint="eastAsia"/>
              </w:rPr>
              <w:t>猝死报警</w:t>
            </w:r>
          </w:p>
        </w:tc>
      </w:tr>
    </w:tbl>
    <w:p w:rsidR="00735BD4" w:rsidRDefault="00735BD4" w:rsidP="00407328"/>
    <w:p w:rsidR="002F148D" w:rsidRDefault="002F148D" w:rsidP="002F148D">
      <w:pPr>
        <w:pStyle w:val="3"/>
      </w:pPr>
      <w:r>
        <w:rPr>
          <w:rFonts w:hint="eastAsia"/>
        </w:rPr>
        <w:lastRenderedPageBreak/>
        <w:t>2.</w:t>
      </w:r>
      <w:r w:rsidR="0080165A">
        <w:rPr>
          <w:rFonts w:hint="eastAsia"/>
        </w:rPr>
        <w:t>3</w:t>
      </w:r>
      <w:r>
        <w:rPr>
          <w:rFonts w:hint="eastAsia"/>
        </w:rPr>
        <w:t>事件代码说明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6"/>
        <w:gridCol w:w="5606"/>
      </w:tblGrid>
      <w:tr w:rsidR="00BF112F" w:rsidTr="00BF112F">
        <w:tc>
          <w:tcPr>
            <w:tcW w:w="2866" w:type="dxa"/>
            <w:shd w:val="clear" w:color="auto" w:fill="DDD9C3" w:themeFill="background2" w:themeFillShade="E6"/>
          </w:tcPr>
          <w:p w:rsidR="00BF112F" w:rsidRDefault="00BF112F" w:rsidP="00C32630">
            <w:r>
              <w:rPr>
                <w:rFonts w:hint="eastAsia"/>
              </w:rPr>
              <w:t>事件代码</w:t>
            </w:r>
          </w:p>
        </w:tc>
        <w:tc>
          <w:tcPr>
            <w:tcW w:w="5606" w:type="dxa"/>
            <w:shd w:val="clear" w:color="auto" w:fill="DDD9C3" w:themeFill="background2" w:themeFillShade="E6"/>
          </w:tcPr>
          <w:p w:rsidR="00BF112F" w:rsidRDefault="00BF112F" w:rsidP="00C32630">
            <w:r>
              <w:rPr>
                <w:rFonts w:hint="eastAsia"/>
              </w:rPr>
              <w:t>事件含义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C32630">
            <w:r>
              <w:rPr>
                <w:rFonts w:hint="eastAsia"/>
              </w:rPr>
              <w:t>E001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离线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C32630">
            <w:r>
              <w:rPr>
                <w:rFonts w:hint="eastAsia"/>
              </w:rPr>
              <w:t>E002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低电压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C32630">
            <w:r>
              <w:rPr>
                <w:rFonts w:hint="eastAsia"/>
              </w:rPr>
              <w:t>E003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设备故障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E011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床垫预警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E012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床垫报警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E013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床垫猝死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E021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定位器越界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E022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定位器摔倒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E023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定位器手动报警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E024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定位器人卡分离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E031</w:t>
            </w:r>
          </w:p>
        </w:tc>
        <w:tc>
          <w:tcPr>
            <w:tcW w:w="5606" w:type="dxa"/>
          </w:tcPr>
          <w:p w:rsidR="00BF112F" w:rsidRDefault="00BF112F" w:rsidP="00C32630">
            <w:proofErr w:type="gramStart"/>
            <w:r>
              <w:rPr>
                <w:rFonts w:hint="eastAsia"/>
              </w:rPr>
              <w:t>门磁预警</w:t>
            </w:r>
            <w:proofErr w:type="gramEnd"/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E032</w:t>
            </w:r>
          </w:p>
        </w:tc>
        <w:tc>
          <w:tcPr>
            <w:tcW w:w="5606" w:type="dxa"/>
          </w:tcPr>
          <w:p w:rsidR="00BF112F" w:rsidRDefault="00BF112F" w:rsidP="00C32630">
            <w:proofErr w:type="gramStart"/>
            <w:r>
              <w:rPr>
                <w:rFonts w:hint="eastAsia"/>
              </w:rPr>
              <w:t>门磁报警</w:t>
            </w:r>
            <w:proofErr w:type="gramEnd"/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E041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一键报警主动报警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E051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尿湿报警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E061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腕带呼叫器主动报警</w:t>
            </w:r>
          </w:p>
        </w:tc>
      </w:tr>
      <w:tr w:rsidR="00BF112F" w:rsidTr="00BF112F">
        <w:tc>
          <w:tcPr>
            <w:tcW w:w="2866" w:type="dxa"/>
          </w:tcPr>
          <w:p w:rsidR="00BF112F" w:rsidRDefault="00BF112F" w:rsidP="00BF112F">
            <w:r>
              <w:rPr>
                <w:rFonts w:hint="eastAsia"/>
              </w:rPr>
              <w:t>E071</w:t>
            </w:r>
          </w:p>
        </w:tc>
        <w:tc>
          <w:tcPr>
            <w:tcW w:w="5606" w:type="dxa"/>
          </w:tcPr>
          <w:p w:rsidR="00BF112F" w:rsidRDefault="00BF112F" w:rsidP="00C32630">
            <w:r>
              <w:rPr>
                <w:rFonts w:hint="eastAsia"/>
              </w:rPr>
              <w:t>红外设备报警</w:t>
            </w:r>
          </w:p>
        </w:tc>
      </w:tr>
    </w:tbl>
    <w:p w:rsidR="002F148D" w:rsidRPr="00712172" w:rsidRDefault="002F148D" w:rsidP="00712172"/>
    <w:p w:rsidR="00955354" w:rsidRDefault="009A4F4B" w:rsidP="00955354">
      <w:pPr>
        <w:pStyle w:val="1"/>
      </w:pPr>
      <w:r>
        <w:rPr>
          <w:rFonts w:hint="eastAsia"/>
        </w:rPr>
        <w:t>3</w:t>
      </w:r>
      <w:r w:rsidR="00DA3BCD">
        <w:rPr>
          <w:rFonts w:hint="eastAsia"/>
        </w:rPr>
        <w:t>数据表</w:t>
      </w:r>
    </w:p>
    <w:p w:rsidR="00642003" w:rsidRDefault="009A4F4B" w:rsidP="00642003">
      <w:pPr>
        <w:pStyle w:val="3"/>
      </w:pPr>
      <w:r>
        <w:rPr>
          <w:rFonts w:hint="eastAsia"/>
        </w:rPr>
        <w:t>3</w:t>
      </w:r>
      <w:r w:rsidR="00642003">
        <w:rPr>
          <w:rFonts w:hint="eastAsia"/>
        </w:rPr>
        <w:t>.</w:t>
      </w:r>
      <w:r w:rsidR="00604118">
        <w:rPr>
          <w:rFonts w:hint="eastAsia"/>
        </w:rPr>
        <w:t>1</w:t>
      </w:r>
      <w:r w:rsidR="00604118">
        <w:rPr>
          <w:rFonts w:hint="eastAsia"/>
        </w:rPr>
        <w:t>系统用户</w:t>
      </w:r>
      <w:r w:rsidR="00642003">
        <w:rPr>
          <w:rFonts w:hint="eastAsia"/>
        </w:rPr>
        <w:t>表</w:t>
      </w:r>
      <w:r w:rsidR="000B637C">
        <w:rPr>
          <w:rFonts w:hint="eastAsia"/>
        </w:rPr>
        <w:t>(</w:t>
      </w:r>
      <w:proofErr w:type="spellStart"/>
      <w:r w:rsidR="000B637C">
        <w:rPr>
          <w:rFonts w:hint="eastAsia"/>
        </w:rPr>
        <w:t>mordo_sys_user</w:t>
      </w:r>
      <w:proofErr w:type="spellEnd"/>
      <w:r w:rsidR="00642003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8"/>
        <w:gridCol w:w="3762"/>
        <w:gridCol w:w="1909"/>
        <w:gridCol w:w="1043"/>
      </w:tblGrid>
      <w:tr w:rsidR="00642003" w:rsidTr="00215227">
        <w:tc>
          <w:tcPr>
            <w:tcW w:w="1061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表名</w:t>
            </w:r>
          </w:p>
        </w:tc>
        <w:tc>
          <w:tcPr>
            <w:tcW w:w="3939" w:type="pct"/>
            <w:gridSpan w:val="3"/>
          </w:tcPr>
          <w:p w:rsidR="00642003" w:rsidRDefault="000B637C" w:rsidP="00604118">
            <w:proofErr w:type="spellStart"/>
            <w:r>
              <w:rPr>
                <w:rFonts w:hint="eastAsia"/>
              </w:rPr>
              <w:t>mordo_sys_user</w:t>
            </w:r>
            <w:proofErr w:type="spellEnd"/>
          </w:p>
        </w:tc>
      </w:tr>
      <w:tr w:rsidR="00642003" w:rsidTr="00215227">
        <w:tc>
          <w:tcPr>
            <w:tcW w:w="1061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描述</w:t>
            </w:r>
          </w:p>
        </w:tc>
        <w:tc>
          <w:tcPr>
            <w:tcW w:w="3939" w:type="pct"/>
            <w:gridSpan w:val="3"/>
          </w:tcPr>
          <w:p w:rsidR="00642003" w:rsidRDefault="00604118" w:rsidP="00C72ABD">
            <w:r>
              <w:rPr>
                <w:rFonts w:hint="eastAsia"/>
              </w:rPr>
              <w:t>系统用户</w:t>
            </w:r>
            <w:r w:rsidR="00642003">
              <w:rPr>
                <w:rFonts w:hint="eastAsia"/>
              </w:rPr>
              <w:t>表</w:t>
            </w:r>
          </w:p>
        </w:tc>
      </w:tr>
      <w:tr w:rsidR="00642003" w:rsidTr="00012CF3">
        <w:tc>
          <w:tcPr>
            <w:tcW w:w="1061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字段名</w:t>
            </w:r>
          </w:p>
        </w:tc>
        <w:tc>
          <w:tcPr>
            <w:tcW w:w="2207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字段描述</w:t>
            </w:r>
          </w:p>
        </w:tc>
        <w:tc>
          <w:tcPr>
            <w:tcW w:w="1120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数据类型</w:t>
            </w:r>
          </w:p>
        </w:tc>
        <w:tc>
          <w:tcPr>
            <w:tcW w:w="612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642003" w:rsidTr="00012CF3">
        <w:tc>
          <w:tcPr>
            <w:tcW w:w="1061" w:type="pct"/>
          </w:tcPr>
          <w:p w:rsidR="00642003" w:rsidRDefault="000B637C" w:rsidP="00C72ABD">
            <w:r w:rsidRPr="000B637C">
              <w:t>ID</w:t>
            </w:r>
          </w:p>
        </w:tc>
        <w:tc>
          <w:tcPr>
            <w:tcW w:w="2207" w:type="pct"/>
          </w:tcPr>
          <w:p w:rsidR="00642003" w:rsidRDefault="00215227" w:rsidP="00C72ABD">
            <w:r>
              <w:rPr>
                <w:rFonts w:hint="eastAsia"/>
              </w:rPr>
              <w:t>编号</w:t>
            </w:r>
          </w:p>
        </w:tc>
        <w:tc>
          <w:tcPr>
            <w:tcW w:w="1120" w:type="pct"/>
          </w:tcPr>
          <w:p w:rsidR="00642003" w:rsidRDefault="00215227" w:rsidP="00C72ABD">
            <w:r>
              <w:rPr>
                <w:rFonts w:hint="eastAsia"/>
              </w:rPr>
              <w:t>INT</w:t>
            </w:r>
            <w:r w:rsidR="00012CF3">
              <w:rPr>
                <w:rFonts w:hint="eastAsia"/>
              </w:rPr>
              <w:t>(10)</w:t>
            </w:r>
            <w:r w:rsidR="00C72ABD">
              <w:rPr>
                <w:rFonts w:hint="eastAsia"/>
              </w:rPr>
              <w:t xml:space="preserve"> UNSIGNED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642003" w:rsidTr="00012CF3">
        <w:tc>
          <w:tcPr>
            <w:tcW w:w="1061" w:type="pct"/>
          </w:tcPr>
          <w:p w:rsidR="00642003" w:rsidRDefault="000B637C" w:rsidP="00C72ABD">
            <w:r w:rsidRPr="000B637C">
              <w:t>NAME</w:t>
            </w:r>
          </w:p>
        </w:tc>
        <w:tc>
          <w:tcPr>
            <w:tcW w:w="2207" w:type="pct"/>
          </w:tcPr>
          <w:p w:rsidR="00642003" w:rsidRDefault="00215227" w:rsidP="00C72ABD">
            <w:r>
              <w:rPr>
                <w:rFonts w:hint="eastAsia"/>
              </w:rPr>
              <w:t>用户名</w:t>
            </w:r>
          </w:p>
        </w:tc>
        <w:tc>
          <w:tcPr>
            <w:tcW w:w="1120" w:type="pct"/>
          </w:tcPr>
          <w:p w:rsidR="00642003" w:rsidRDefault="00215227" w:rsidP="00C72ABD">
            <w:r>
              <w:rPr>
                <w:rFonts w:hint="eastAsia"/>
              </w:rPr>
              <w:t>VARCHAR(32)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642003" w:rsidTr="00012CF3">
        <w:tc>
          <w:tcPr>
            <w:tcW w:w="1061" w:type="pct"/>
          </w:tcPr>
          <w:p w:rsidR="00642003" w:rsidRDefault="000B637C" w:rsidP="00C72ABD">
            <w:r w:rsidRPr="000B637C">
              <w:t>PASSWORD</w:t>
            </w:r>
          </w:p>
        </w:tc>
        <w:tc>
          <w:tcPr>
            <w:tcW w:w="2207" w:type="pct"/>
          </w:tcPr>
          <w:p w:rsidR="00642003" w:rsidRDefault="004C2654" w:rsidP="00C72ABD">
            <w:r w:rsidRPr="004C2654">
              <w:rPr>
                <w:rFonts w:hint="eastAsia"/>
              </w:rPr>
              <w:t>密码</w:t>
            </w:r>
            <w:r w:rsidRPr="004C2654">
              <w:rPr>
                <w:rFonts w:hint="eastAsia"/>
              </w:rPr>
              <w:t>md5</w:t>
            </w:r>
          </w:p>
        </w:tc>
        <w:tc>
          <w:tcPr>
            <w:tcW w:w="1120" w:type="pct"/>
          </w:tcPr>
          <w:p w:rsidR="00642003" w:rsidRDefault="00215227" w:rsidP="00C72ABD">
            <w:r>
              <w:rPr>
                <w:rFonts w:hint="eastAsia"/>
              </w:rPr>
              <w:t>VARCHAR(32)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81312B" w:rsidTr="00012CF3">
        <w:tc>
          <w:tcPr>
            <w:tcW w:w="1061" w:type="pct"/>
          </w:tcPr>
          <w:p w:rsidR="0081312B" w:rsidRDefault="000B637C" w:rsidP="0081312B">
            <w:r w:rsidRPr="000B637C">
              <w:t>PERMISSIONS</w:t>
            </w:r>
          </w:p>
        </w:tc>
        <w:tc>
          <w:tcPr>
            <w:tcW w:w="2207" w:type="pct"/>
          </w:tcPr>
          <w:p w:rsidR="0081312B" w:rsidRDefault="004C2654" w:rsidP="0081312B">
            <w:r w:rsidRPr="004C2654">
              <w:rPr>
                <w:rFonts w:hint="eastAsia"/>
              </w:rPr>
              <w:t>权限：</w:t>
            </w:r>
            <w:r w:rsidRPr="004C2654">
              <w:rPr>
                <w:rFonts w:hint="eastAsia"/>
              </w:rPr>
              <w:t>1-</w:t>
            </w:r>
            <w:r w:rsidRPr="004C2654">
              <w:rPr>
                <w:rFonts w:hint="eastAsia"/>
              </w:rPr>
              <w:t>管理员，</w:t>
            </w:r>
            <w:r w:rsidRPr="004C2654">
              <w:rPr>
                <w:rFonts w:hint="eastAsia"/>
              </w:rPr>
              <w:t>2-</w:t>
            </w:r>
            <w:r w:rsidRPr="004C2654">
              <w:rPr>
                <w:rFonts w:hint="eastAsia"/>
              </w:rPr>
              <w:t>普通用户</w:t>
            </w:r>
          </w:p>
        </w:tc>
        <w:tc>
          <w:tcPr>
            <w:tcW w:w="1120" w:type="pct"/>
          </w:tcPr>
          <w:p w:rsidR="0081312B" w:rsidRDefault="004C2654" w:rsidP="004C2654">
            <w:r>
              <w:rPr>
                <w:rFonts w:hint="eastAsia"/>
              </w:rPr>
              <w:t>TINYINT(3)</w:t>
            </w:r>
          </w:p>
        </w:tc>
        <w:tc>
          <w:tcPr>
            <w:tcW w:w="612" w:type="pct"/>
          </w:tcPr>
          <w:p w:rsidR="0081312B" w:rsidRDefault="0081312B" w:rsidP="00C72ABD"/>
        </w:tc>
      </w:tr>
      <w:tr w:rsidR="00642003" w:rsidTr="00012CF3">
        <w:tc>
          <w:tcPr>
            <w:tcW w:w="1061" w:type="pct"/>
          </w:tcPr>
          <w:p w:rsidR="00642003" w:rsidRDefault="004C2654" w:rsidP="00C72ABD">
            <w:r w:rsidRPr="004C2654">
              <w:t>CREATEDATE</w:t>
            </w:r>
          </w:p>
        </w:tc>
        <w:tc>
          <w:tcPr>
            <w:tcW w:w="2207" w:type="pct"/>
          </w:tcPr>
          <w:p w:rsidR="00642003" w:rsidRDefault="004C2654" w:rsidP="00C72ABD">
            <w:r w:rsidRPr="004C2654">
              <w:rPr>
                <w:rFonts w:hint="eastAsia"/>
              </w:rPr>
              <w:t>创建日期</w:t>
            </w:r>
          </w:p>
        </w:tc>
        <w:tc>
          <w:tcPr>
            <w:tcW w:w="1120" w:type="pct"/>
          </w:tcPr>
          <w:p w:rsidR="00642003" w:rsidRPr="00215227" w:rsidRDefault="00215227" w:rsidP="00C72ABD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642003" w:rsidTr="00012CF3">
        <w:tc>
          <w:tcPr>
            <w:tcW w:w="1061" w:type="pct"/>
          </w:tcPr>
          <w:p w:rsidR="00642003" w:rsidRDefault="004C2654" w:rsidP="004C2654">
            <w:r w:rsidRPr="004C2654">
              <w:t>LSTLOGINDATE</w:t>
            </w:r>
          </w:p>
        </w:tc>
        <w:tc>
          <w:tcPr>
            <w:tcW w:w="2207" w:type="pct"/>
          </w:tcPr>
          <w:p w:rsidR="00642003" w:rsidRDefault="004C2654" w:rsidP="00C72ABD">
            <w:r w:rsidRPr="004C2654">
              <w:rPr>
                <w:rFonts w:hint="eastAsia"/>
              </w:rPr>
              <w:t>上次登陆时间</w:t>
            </w:r>
          </w:p>
        </w:tc>
        <w:tc>
          <w:tcPr>
            <w:tcW w:w="1120" w:type="pct"/>
          </w:tcPr>
          <w:p w:rsidR="00642003" w:rsidRPr="00215227" w:rsidRDefault="00215227" w:rsidP="00C72ABD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642003" w:rsidTr="00215227">
        <w:tc>
          <w:tcPr>
            <w:tcW w:w="1061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补充说明</w:t>
            </w:r>
          </w:p>
        </w:tc>
        <w:tc>
          <w:tcPr>
            <w:tcW w:w="3939" w:type="pct"/>
            <w:gridSpan w:val="3"/>
          </w:tcPr>
          <w:p w:rsidR="00642003" w:rsidRDefault="00642003" w:rsidP="00215227"/>
        </w:tc>
      </w:tr>
    </w:tbl>
    <w:p w:rsidR="00642003" w:rsidRPr="000F5B7C" w:rsidRDefault="00642003" w:rsidP="00642003"/>
    <w:p w:rsidR="00642003" w:rsidRDefault="009A4F4B" w:rsidP="00642003">
      <w:pPr>
        <w:pStyle w:val="3"/>
      </w:pPr>
      <w:r>
        <w:rPr>
          <w:rFonts w:hint="eastAsia"/>
        </w:rPr>
        <w:t>3</w:t>
      </w:r>
      <w:r w:rsidR="00BE2D67">
        <w:rPr>
          <w:rFonts w:hint="eastAsia"/>
        </w:rPr>
        <w:t>.</w:t>
      </w:r>
      <w:r w:rsidR="00642003">
        <w:rPr>
          <w:rFonts w:hint="eastAsia"/>
        </w:rPr>
        <w:t>2</w:t>
      </w:r>
      <w:r w:rsidR="00BE2D67" w:rsidRPr="00BE2D67">
        <w:rPr>
          <w:rFonts w:hint="eastAsia"/>
        </w:rPr>
        <w:t>用户日志表</w:t>
      </w:r>
      <w:r w:rsidR="00BE2D67">
        <w:rPr>
          <w:rFonts w:hint="eastAsia"/>
        </w:rPr>
        <w:t xml:space="preserve"> (</w:t>
      </w:r>
      <w:r w:rsidR="00BE2D67" w:rsidRPr="00BE2D67">
        <w:t xml:space="preserve"> </w:t>
      </w:r>
      <w:proofErr w:type="spellStart"/>
      <w:r w:rsidR="00BE2D67" w:rsidRPr="00BE2D67">
        <w:t>mordo_user_log</w:t>
      </w:r>
      <w:proofErr w:type="spellEnd"/>
      <w:r w:rsidR="00642003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3349"/>
        <w:gridCol w:w="1909"/>
        <w:gridCol w:w="1043"/>
      </w:tblGrid>
      <w:tr w:rsidR="00642003" w:rsidTr="00C72ABD">
        <w:tc>
          <w:tcPr>
            <w:tcW w:w="1303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642003" w:rsidRDefault="00BE2D67" w:rsidP="005A3E45">
            <w:proofErr w:type="spellStart"/>
            <w:r w:rsidRPr="00BE2D67">
              <w:t>mordo_user_log</w:t>
            </w:r>
            <w:proofErr w:type="spellEnd"/>
          </w:p>
        </w:tc>
      </w:tr>
      <w:tr w:rsidR="00642003" w:rsidTr="00C72ABD">
        <w:tc>
          <w:tcPr>
            <w:tcW w:w="1303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3697" w:type="pct"/>
            <w:gridSpan w:val="3"/>
          </w:tcPr>
          <w:p w:rsidR="00642003" w:rsidRDefault="00BE2D67" w:rsidP="00C72ABD">
            <w:r w:rsidRPr="00BE2D67">
              <w:rPr>
                <w:rFonts w:hint="eastAsia"/>
              </w:rPr>
              <w:t>用户日志表</w:t>
            </w:r>
          </w:p>
        </w:tc>
      </w:tr>
      <w:tr w:rsidR="00642003" w:rsidTr="00012CF3">
        <w:tc>
          <w:tcPr>
            <w:tcW w:w="1303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字段名</w:t>
            </w:r>
          </w:p>
        </w:tc>
        <w:tc>
          <w:tcPr>
            <w:tcW w:w="1965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字段描述</w:t>
            </w:r>
          </w:p>
        </w:tc>
        <w:tc>
          <w:tcPr>
            <w:tcW w:w="1120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数据类型</w:t>
            </w:r>
          </w:p>
        </w:tc>
        <w:tc>
          <w:tcPr>
            <w:tcW w:w="612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642003" w:rsidTr="00012CF3">
        <w:tc>
          <w:tcPr>
            <w:tcW w:w="1303" w:type="pct"/>
          </w:tcPr>
          <w:p w:rsidR="00642003" w:rsidRDefault="00BE2D67" w:rsidP="00C72ABD">
            <w:r w:rsidRPr="00BE2D67">
              <w:t>ID</w:t>
            </w:r>
          </w:p>
        </w:tc>
        <w:tc>
          <w:tcPr>
            <w:tcW w:w="1965" w:type="pct"/>
          </w:tcPr>
          <w:p w:rsidR="00642003" w:rsidRDefault="00C72ABD" w:rsidP="00C72ABD">
            <w:r>
              <w:rPr>
                <w:rFonts w:hint="eastAsia"/>
              </w:rPr>
              <w:t>编号</w:t>
            </w:r>
          </w:p>
        </w:tc>
        <w:tc>
          <w:tcPr>
            <w:tcW w:w="1120" w:type="pct"/>
          </w:tcPr>
          <w:p w:rsidR="00642003" w:rsidRDefault="00C72ABD" w:rsidP="00C72ABD">
            <w:r>
              <w:rPr>
                <w:rFonts w:hint="eastAsia"/>
              </w:rPr>
              <w:t>INT</w:t>
            </w:r>
            <w:r w:rsidR="00012CF3">
              <w:rPr>
                <w:rFonts w:hint="eastAsia"/>
              </w:rPr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642003" w:rsidTr="00012CF3">
        <w:tc>
          <w:tcPr>
            <w:tcW w:w="1303" w:type="pct"/>
          </w:tcPr>
          <w:p w:rsidR="00642003" w:rsidRDefault="00BE2D67" w:rsidP="00C72ABD">
            <w:r w:rsidRPr="00BE2D67">
              <w:t>USERID</w:t>
            </w:r>
          </w:p>
        </w:tc>
        <w:tc>
          <w:tcPr>
            <w:tcW w:w="1965" w:type="pct"/>
          </w:tcPr>
          <w:p w:rsidR="00642003" w:rsidRDefault="00BE2D67" w:rsidP="00C72ABD">
            <w:r w:rsidRPr="00BE2D67">
              <w:rPr>
                <w:rFonts w:hint="eastAsia"/>
              </w:rPr>
              <w:t>用户编号</w:t>
            </w:r>
          </w:p>
        </w:tc>
        <w:tc>
          <w:tcPr>
            <w:tcW w:w="1120" w:type="pct"/>
          </w:tcPr>
          <w:p w:rsidR="00642003" w:rsidRDefault="00BE2D67" w:rsidP="00BE2D67">
            <w:r>
              <w:rPr>
                <w:rFonts w:hint="eastAsia"/>
              </w:rPr>
              <w:t>INT</w:t>
            </w:r>
            <w:r w:rsidR="00012CF3">
              <w:rPr>
                <w:rFonts w:hint="eastAsia"/>
              </w:rPr>
              <w:t>(10)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BE2D67" w:rsidTr="00012CF3">
        <w:tc>
          <w:tcPr>
            <w:tcW w:w="1303" w:type="pct"/>
          </w:tcPr>
          <w:p w:rsidR="00BE2D67" w:rsidRPr="00BE2D67" w:rsidRDefault="00BE2D67" w:rsidP="00C72ABD">
            <w:r w:rsidRPr="00BE2D67">
              <w:t>LOG</w:t>
            </w:r>
          </w:p>
        </w:tc>
        <w:tc>
          <w:tcPr>
            <w:tcW w:w="1965" w:type="pct"/>
          </w:tcPr>
          <w:p w:rsidR="00BE2D67" w:rsidRPr="00BE2D67" w:rsidRDefault="00BE2D67" w:rsidP="00C72ABD">
            <w:r w:rsidRPr="00BE2D67">
              <w:rPr>
                <w:rFonts w:hint="eastAsia"/>
              </w:rPr>
              <w:t>日志描述</w:t>
            </w:r>
          </w:p>
        </w:tc>
        <w:tc>
          <w:tcPr>
            <w:tcW w:w="1120" w:type="pct"/>
          </w:tcPr>
          <w:p w:rsidR="00BE2D67" w:rsidRDefault="00BE2D67" w:rsidP="00C72ABD">
            <w:r>
              <w:rPr>
                <w:rFonts w:hint="eastAsia"/>
              </w:rPr>
              <w:t>VARCHAR(1024)</w:t>
            </w:r>
          </w:p>
        </w:tc>
        <w:tc>
          <w:tcPr>
            <w:tcW w:w="612" w:type="pct"/>
          </w:tcPr>
          <w:p w:rsidR="00BE2D67" w:rsidRDefault="00BE2D67" w:rsidP="00C72ABD"/>
        </w:tc>
      </w:tr>
      <w:tr w:rsidR="00642003" w:rsidTr="00012CF3">
        <w:tc>
          <w:tcPr>
            <w:tcW w:w="1303" w:type="pct"/>
          </w:tcPr>
          <w:p w:rsidR="00642003" w:rsidRDefault="00BE2D67" w:rsidP="00C72ABD">
            <w:r w:rsidRPr="00BE2D67">
              <w:t>LEVEL</w:t>
            </w:r>
          </w:p>
        </w:tc>
        <w:tc>
          <w:tcPr>
            <w:tcW w:w="1965" w:type="pct"/>
          </w:tcPr>
          <w:p w:rsidR="00642003" w:rsidRDefault="00BE2D67" w:rsidP="00C72ABD">
            <w:r w:rsidRPr="00BE2D67">
              <w:rPr>
                <w:rFonts w:hint="eastAsia"/>
              </w:rPr>
              <w:t>等级</w:t>
            </w:r>
            <w:r w:rsidRPr="00BE2D67">
              <w:rPr>
                <w:rFonts w:hint="eastAsia"/>
              </w:rPr>
              <w:t xml:space="preserve"> 0-</w:t>
            </w:r>
            <w:r w:rsidRPr="00BE2D67">
              <w:rPr>
                <w:rFonts w:hint="eastAsia"/>
              </w:rPr>
              <w:t>通知</w:t>
            </w:r>
            <w:r w:rsidRPr="00BE2D67">
              <w:rPr>
                <w:rFonts w:hint="eastAsia"/>
              </w:rPr>
              <w:t xml:space="preserve"> 1-</w:t>
            </w:r>
            <w:r w:rsidRPr="00BE2D67">
              <w:rPr>
                <w:rFonts w:hint="eastAsia"/>
              </w:rPr>
              <w:t>警告</w:t>
            </w:r>
            <w:r w:rsidRPr="00BE2D67">
              <w:rPr>
                <w:rFonts w:hint="eastAsia"/>
              </w:rPr>
              <w:t xml:space="preserve"> 2-</w:t>
            </w:r>
            <w:r w:rsidRPr="00BE2D67">
              <w:rPr>
                <w:rFonts w:hint="eastAsia"/>
              </w:rPr>
              <w:t>错误</w:t>
            </w:r>
          </w:p>
        </w:tc>
        <w:tc>
          <w:tcPr>
            <w:tcW w:w="1120" w:type="pct"/>
          </w:tcPr>
          <w:p w:rsidR="00642003" w:rsidRDefault="00BE2D67" w:rsidP="00C72ABD">
            <w:r>
              <w:rPr>
                <w:rFonts w:hint="eastAsia"/>
              </w:rPr>
              <w:t>TINYINT(3)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642003" w:rsidTr="00012CF3">
        <w:tc>
          <w:tcPr>
            <w:tcW w:w="1303" w:type="pct"/>
          </w:tcPr>
          <w:p w:rsidR="00642003" w:rsidRDefault="00BE2D67" w:rsidP="00C72ABD">
            <w:r w:rsidRPr="00BE2D67">
              <w:t>CREATEDATE</w:t>
            </w:r>
          </w:p>
        </w:tc>
        <w:tc>
          <w:tcPr>
            <w:tcW w:w="1965" w:type="pct"/>
          </w:tcPr>
          <w:p w:rsidR="00642003" w:rsidRDefault="00BE2D67" w:rsidP="00C72ABD">
            <w:r w:rsidRPr="00BE2D67">
              <w:rPr>
                <w:rFonts w:hint="eastAsia"/>
              </w:rPr>
              <w:t>创建日期</w:t>
            </w:r>
          </w:p>
        </w:tc>
        <w:tc>
          <w:tcPr>
            <w:tcW w:w="1120" w:type="pct"/>
          </w:tcPr>
          <w:p w:rsidR="00642003" w:rsidRDefault="00BE2D67" w:rsidP="00C72ABD">
            <w:r>
              <w:rPr>
                <w:rFonts w:hint="eastAsia"/>
              </w:rPr>
              <w:t>CHAR(14</w:t>
            </w:r>
            <w:r w:rsidR="00BD6CA3">
              <w:rPr>
                <w:rFonts w:hint="eastAsia"/>
              </w:rPr>
              <w:t>)</w:t>
            </w:r>
          </w:p>
        </w:tc>
        <w:tc>
          <w:tcPr>
            <w:tcW w:w="612" w:type="pct"/>
          </w:tcPr>
          <w:p w:rsidR="00642003" w:rsidRDefault="00642003" w:rsidP="00C72ABD"/>
        </w:tc>
      </w:tr>
      <w:tr w:rsidR="00642003" w:rsidTr="00C72ABD">
        <w:tc>
          <w:tcPr>
            <w:tcW w:w="1303" w:type="pct"/>
            <w:shd w:val="clear" w:color="auto" w:fill="DDD9C3" w:themeFill="background2" w:themeFillShade="E6"/>
          </w:tcPr>
          <w:p w:rsidR="00642003" w:rsidRDefault="00642003" w:rsidP="00C72ABD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642003" w:rsidRDefault="00642003" w:rsidP="00C72ABD"/>
        </w:tc>
      </w:tr>
    </w:tbl>
    <w:p w:rsidR="00642003" w:rsidRPr="000F5B7C" w:rsidRDefault="00642003" w:rsidP="00642003"/>
    <w:p w:rsidR="00D5392A" w:rsidRDefault="009A4F4B" w:rsidP="004C08CF">
      <w:pPr>
        <w:pStyle w:val="3"/>
      </w:pPr>
      <w:r>
        <w:rPr>
          <w:rFonts w:hint="eastAsia"/>
        </w:rPr>
        <w:t>3</w:t>
      </w:r>
      <w:r w:rsidR="004C08CF">
        <w:rPr>
          <w:rFonts w:hint="eastAsia"/>
        </w:rPr>
        <w:t>.</w:t>
      </w:r>
      <w:r w:rsidR="00642003">
        <w:rPr>
          <w:rFonts w:hint="eastAsia"/>
        </w:rPr>
        <w:t>3</w:t>
      </w:r>
      <w:r w:rsidR="00012CF3" w:rsidRPr="00012CF3">
        <w:rPr>
          <w:rFonts w:hint="eastAsia"/>
        </w:rPr>
        <w:t>设备信息表</w:t>
      </w:r>
      <w:r w:rsidR="000F5B7C">
        <w:rPr>
          <w:rFonts w:hint="eastAsia"/>
        </w:rPr>
        <w:t>(</w:t>
      </w:r>
      <w:proofErr w:type="spellStart"/>
      <w:r w:rsidR="00012CF3" w:rsidRPr="00012CF3">
        <w:t>mordo_dev_info</w:t>
      </w:r>
      <w:proofErr w:type="spellEnd"/>
      <w:r w:rsidR="000F5B7C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3349"/>
        <w:gridCol w:w="1909"/>
        <w:gridCol w:w="1043"/>
      </w:tblGrid>
      <w:tr w:rsidR="004867C8" w:rsidTr="004867C8">
        <w:tc>
          <w:tcPr>
            <w:tcW w:w="1303" w:type="pct"/>
            <w:shd w:val="clear" w:color="auto" w:fill="DDD9C3" w:themeFill="background2" w:themeFillShade="E6"/>
          </w:tcPr>
          <w:p w:rsidR="004867C8" w:rsidRDefault="004867C8" w:rsidP="00A95BBB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4867C8" w:rsidRDefault="00012CF3" w:rsidP="00A95BBB">
            <w:proofErr w:type="spellStart"/>
            <w:r w:rsidRPr="00012CF3">
              <w:t>mordo_dev_info</w:t>
            </w:r>
            <w:proofErr w:type="spellEnd"/>
          </w:p>
        </w:tc>
      </w:tr>
      <w:tr w:rsidR="004867C8" w:rsidTr="004867C8">
        <w:tc>
          <w:tcPr>
            <w:tcW w:w="1303" w:type="pct"/>
            <w:shd w:val="clear" w:color="auto" w:fill="DDD9C3" w:themeFill="background2" w:themeFillShade="E6"/>
          </w:tcPr>
          <w:p w:rsidR="004867C8" w:rsidRDefault="004867C8" w:rsidP="00A95BBB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4867C8" w:rsidRDefault="00012CF3" w:rsidP="00A95BBB">
            <w:r w:rsidRPr="00012CF3">
              <w:rPr>
                <w:rFonts w:hint="eastAsia"/>
              </w:rPr>
              <w:t>设备信息表</w:t>
            </w:r>
          </w:p>
        </w:tc>
      </w:tr>
      <w:tr w:rsidR="004867C8" w:rsidTr="00012CF3">
        <w:tc>
          <w:tcPr>
            <w:tcW w:w="1303" w:type="pct"/>
            <w:shd w:val="clear" w:color="auto" w:fill="DDD9C3" w:themeFill="background2" w:themeFillShade="E6"/>
          </w:tcPr>
          <w:p w:rsidR="004867C8" w:rsidRDefault="004867C8" w:rsidP="00A95BBB">
            <w:r>
              <w:rPr>
                <w:rFonts w:hint="eastAsia"/>
              </w:rPr>
              <w:t>字段名</w:t>
            </w:r>
          </w:p>
        </w:tc>
        <w:tc>
          <w:tcPr>
            <w:tcW w:w="1965" w:type="pct"/>
            <w:shd w:val="clear" w:color="auto" w:fill="DDD9C3" w:themeFill="background2" w:themeFillShade="E6"/>
          </w:tcPr>
          <w:p w:rsidR="004867C8" w:rsidRDefault="004867C8" w:rsidP="00A95BBB">
            <w:r>
              <w:rPr>
                <w:rFonts w:hint="eastAsia"/>
              </w:rPr>
              <w:t>字段描述</w:t>
            </w:r>
          </w:p>
        </w:tc>
        <w:tc>
          <w:tcPr>
            <w:tcW w:w="1120" w:type="pct"/>
            <w:shd w:val="clear" w:color="auto" w:fill="DDD9C3" w:themeFill="background2" w:themeFillShade="E6"/>
          </w:tcPr>
          <w:p w:rsidR="004867C8" w:rsidRDefault="004867C8" w:rsidP="00A95BBB">
            <w:r>
              <w:rPr>
                <w:rFonts w:hint="eastAsia"/>
              </w:rPr>
              <w:t>数据类型</w:t>
            </w:r>
          </w:p>
        </w:tc>
        <w:tc>
          <w:tcPr>
            <w:tcW w:w="612" w:type="pct"/>
            <w:shd w:val="clear" w:color="auto" w:fill="DDD9C3" w:themeFill="background2" w:themeFillShade="E6"/>
          </w:tcPr>
          <w:p w:rsidR="004867C8" w:rsidRDefault="004867C8" w:rsidP="00A95BBB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ID</w:t>
            </w:r>
          </w:p>
        </w:tc>
        <w:tc>
          <w:tcPr>
            <w:tcW w:w="1965" w:type="pct"/>
          </w:tcPr>
          <w:p w:rsidR="004867C8" w:rsidRDefault="004867C8" w:rsidP="00A95BBB">
            <w:r>
              <w:rPr>
                <w:rFonts w:hint="eastAsia"/>
              </w:rPr>
              <w:t>编号</w:t>
            </w:r>
          </w:p>
        </w:tc>
        <w:tc>
          <w:tcPr>
            <w:tcW w:w="1120" w:type="pct"/>
          </w:tcPr>
          <w:p w:rsidR="004867C8" w:rsidRDefault="004270EF" w:rsidP="00A95BBB">
            <w:r>
              <w:rPr>
                <w:rFonts w:hint="eastAsia"/>
              </w:rPr>
              <w:t>INT</w:t>
            </w:r>
            <w:r w:rsidR="00012CF3">
              <w:rPr>
                <w:rFonts w:hint="eastAsia"/>
              </w:rPr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NAME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设备名称</w:t>
            </w:r>
          </w:p>
        </w:tc>
        <w:tc>
          <w:tcPr>
            <w:tcW w:w="1120" w:type="pct"/>
          </w:tcPr>
          <w:p w:rsidR="004867C8" w:rsidRDefault="00012CF3" w:rsidP="00012CF3">
            <w:r>
              <w:rPr>
                <w:rFonts w:hint="eastAsia"/>
              </w:rPr>
              <w:t>VARCHAR(50)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012CF3">
            <w:r w:rsidRPr="00012CF3">
              <w:t>TYPE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设备种类</w:t>
            </w:r>
          </w:p>
        </w:tc>
        <w:tc>
          <w:tcPr>
            <w:tcW w:w="1120" w:type="pct"/>
          </w:tcPr>
          <w:p w:rsidR="004867C8" w:rsidRDefault="00012CF3" w:rsidP="00A95BBB">
            <w:r>
              <w:rPr>
                <w:rFonts w:hint="eastAsia"/>
              </w:rPr>
              <w:t>VARCHAR(20)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CODE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设备条码</w:t>
            </w:r>
          </w:p>
        </w:tc>
        <w:tc>
          <w:tcPr>
            <w:tcW w:w="1120" w:type="pct"/>
          </w:tcPr>
          <w:p w:rsidR="004867C8" w:rsidRDefault="00012CF3" w:rsidP="00A95BBB">
            <w:r>
              <w:rPr>
                <w:rFonts w:hint="eastAsia"/>
              </w:rPr>
              <w:t>VARCHAR(50</w:t>
            </w:r>
            <w:r w:rsidR="004867C8">
              <w:rPr>
                <w:rFonts w:hint="eastAsia"/>
              </w:rPr>
              <w:t>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ALARMCONTENT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报警内容</w:t>
            </w:r>
          </w:p>
        </w:tc>
        <w:tc>
          <w:tcPr>
            <w:tcW w:w="1120" w:type="pct"/>
          </w:tcPr>
          <w:p w:rsidR="004867C8" w:rsidRDefault="00012CF3" w:rsidP="00A95BBB">
            <w:r>
              <w:rPr>
                <w:rFonts w:hint="eastAsia"/>
              </w:rPr>
              <w:t>VARCHAR(20)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ALARMDEVID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报警设备编号，以</w:t>
            </w:r>
            <w:r w:rsidRPr="00012CF3">
              <w:rPr>
                <w:rFonts w:hint="eastAsia"/>
              </w:rPr>
              <w:t>,</w:t>
            </w:r>
            <w:r w:rsidRPr="00012CF3">
              <w:rPr>
                <w:rFonts w:hint="eastAsia"/>
              </w:rPr>
              <w:t>分割</w:t>
            </w:r>
          </w:p>
        </w:tc>
        <w:tc>
          <w:tcPr>
            <w:tcW w:w="1120" w:type="pct"/>
          </w:tcPr>
          <w:p w:rsidR="004867C8" w:rsidRDefault="00012CF3" w:rsidP="00A95BBB">
            <w:r>
              <w:rPr>
                <w:rFonts w:hint="eastAsia"/>
              </w:rPr>
              <w:t>VARCHAR(500)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LIGHTNO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电子看板报警编号</w:t>
            </w:r>
          </w:p>
        </w:tc>
        <w:tc>
          <w:tcPr>
            <w:tcW w:w="1120" w:type="pct"/>
          </w:tcPr>
          <w:p w:rsidR="004867C8" w:rsidRPr="004867C8" w:rsidRDefault="00012CF3" w:rsidP="00A95BBB">
            <w:r>
              <w:rPr>
                <w:rFonts w:hint="eastAsia"/>
              </w:rPr>
              <w:t>INT(10)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LIGHTDEVID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报警电子看板编号</w:t>
            </w:r>
          </w:p>
        </w:tc>
        <w:tc>
          <w:tcPr>
            <w:tcW w:w="1120" w:type="pct"/>
          </w:tcPr>
          <w:p w:rsidR="004867C8" w:rsidRDefault="00012CF3" w:rsidP="00012CF3">
            <w:r>
              <w:rPr>
                <w:rFonts w:hint="eastAsia"/>
              </w:rPr>
              <w:t>VARCHAR(500)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ALARMPHONE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报警短信号码，以</w:t>
            </w:r>
            <w:r w:rsidRPr="00012CF3">
              <w:rPr>
                <w:rFonts w:hint="eastAsia"/>
              </w:rPr>
              <w:t>,</w:t>
            </w:r>
            <w:r w:rsidRPr="00012CF3">
              <w:rPr>
                <w:rFonts w:hint="eastAsia"/>
              </w:rPr>
              <w:t>分割</w:t>
            </w:r>
          </w:p>
        </w:tc>
        <w:tc>
          <w:tcPr>
            <w:tcW w:w="1120" w:type="pct"/>
          </w:tcPr>
          <w:p w:rsidR="004867C8" w:rsidRDefault="00012CF3" w:rsidP="00A95BBB">
            <w:r>
              <w:rPr>
                <w:rFonts w:hint="eastAsia"/>
              </w:rPr>
              <w:t>VARCHAR(500)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EMITID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信号发射器编号</w:t>
            </w:r>
          </w:p>
        </w:tc>
        <w:tc>
          <w:tcPr>
            <w:tcW w:w="1120" w:type="pct"/>
          </w:tcPr>
          <w:p w:rsidR="004867C8" w:rsidRDefault="009E1C56" w:rsidP="00A95BBB">
            <w:r>
              <w:rPr>
                <w:rFonts w:hint="eastAsia"/>
              </w:rPr>
              <w:t>INT(10) UNSIGNED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PARENTID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父节点</w:t>
            </w:r>
          </w:p>
        </w:tc>
        <w:tc>
          <w:tcPr>
            <w:tcW w:w="1120" w:type="pct"/>
          </w:tcPr>
          <w:p w:rsidR="004867C8" w:rsidRDefault="009E1C56" w:rsidP="00A95BBB">
            <w:r>
              <w:rPr>
                <w:rFonts w:hint="eastAsia"/>
              </w:rPr>
              <w:t>INT(10)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ATTRIBUTE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设备属性，</w:t>
            </w:r>
            <w:proofErr w:type="spellStart"/>
            <w:r w:rsidRPr="00012CF3">
              <w:rPr>
                <w:rFonts w:hint="eastAsia"/>
              </w:rPr>
              <w:t>json</w:t>
            </w:r>
            <w:proofErr w:type="spellEnd"/>
            <w:r w:rsidRPr="00012CF3">
              <w:rPr>
                <w:rFonts w:hint="eastAsia"/>
              </w:rPr>
              <w:t>格式</w:t>
            </w:r>
          </w:p>
        </w:tc>
        <w:tc>
          <w:tcPr>
            <w:tcW w:w="1120" w:type="pct"/>
          </w:tcPr>
          <w:p w:rsidR="004867C8" w:rsidRDefault="009E1C56" w:rsidP="004867C8">
            <w:r>
              <w:rPr>
                <w:rFonts w:hint="eastAsia"/>
              </w:rPr>
              <w:t>VARCHAR(500)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CREATEDATE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创建日期</w:t>
            </w:r>
          </w:p>
        </w:tc>
        <w:tc>
          <w:tcPr>
            <w:tcW w:w="1120" w:type="pct"/>
          </w:tcPr>
          <w:p w:rsidR="004867C8" w:rsidRDefault="009E1C56" w:rsidP="00A95BBB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012CF3">
        <w:tc>
          <w:tcPr>
            <w:tcW w:w="1303" w:type="pct"/>
          </w:tcPr>
          <w:p w:rsidR="004867C8" w:rsidRDefault="00012CF3" w:rsidP="00A95BBB">
            <w:r w:rsidRPr="00012CF3">
              <w:t>UPDATEDATE</w:t>
            </w:r>
          </w:p>
        </w:tc>
        <w:tc>
          <w:tcPr>
            <w:tcW w:w="1965" w:type="pct"/>
          </w:tcPr>
          <w:p w:rsidR="004867C8" w:rsidRDefault="00012CF3" w:rsidP="00A95BBB">
            <w:r w:rsidRPr="00012CF3">
              <w:rPr>
                <w:rFonts w:hint="eastAsia"/>
              </w:rPr>
              <w:t>更新日期</w:t>
            </w:r>
          </w:p>
        </w:tc>
        <w:tc>
          <w:tcPr>
            <w:tcW w:w="1120" w:type="pct"/>
          </w:tcPr>
          <w:p w:rsidR="004867C8" w:rsidRPr="004867C8" w:rsidRDefault="009E1C56" w:rsidP="00A95BBB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4867C8" w:rsidRDefault="004867C8" w:rsidP="00A95BBB"/>
        </w:tc>
      </w:tr>
      <w:tr w:rsidR="004867C8" w:rsidTr="004867C8">
        <w:tc>
          <w:tcPr>
            <w:tcW w:w="1303" w:type="pct"/>
            <w:shd w:val="clear" w:color="auto" w:fill="DDD9C3" w:themeFill="background2" w:themeFillShade="E6"/>
          </w:tcPr>
          <w:p w:rsidR="004867C8" w:rsidRDefault="004867C8" w:rsidP="00A95BBB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4867C8" w:rsidRDefault="004867C8" w:rsidP="00A95BBB"/>
        </w:tc>
      </w:tr>
    </w:tbl>
    <w:p w:rsidR="000F5B7C" w:rsidRPr="000F5B7C" w:rsidRDefault="000F5B7C" w:rsidP="000F5B7C"/>
    <w:p w:rsidR="00F22D77" w:rsidRDefault="009A4F4B" w:rsidP="00F22D77">
      <w:pPr>
        <w:pStyle w:val="3"/>
      </w:pPr>
      <w:r>
        <w:rPr>
          <w:rFonts w:hint="eastAsia"/>
        </w:rPr>
        <w:t>3</w:t>
      </w:r>
      <w:r w:rsidR="00D01960">
        <w:rPr>
          <w:rFonts w:hint="eastAsia"/>
        </w:rPr>
        <w:t>.</w:t>
      </w:r>
      <w:r w:rsidR="00642003">
        <w:rPr>
          <w:rFonts w:hint="eastAsia"/>
        </w:rPr>
        <w:t>4</w:t>
      </w:r>
      <w:r w:rsidR="00D01960" w:rsidRPr="00D01960">
        <w:rPr>
          <w:rFonts w:hint="eastAsia"/>
        </w:rPr>
        <w:t>位置信息表</w:t>
      </w:r>
      <w:r w:rsidR="00F22D77">
        <w:rPr>
          <w:rFonts w:hint="eastAsia"/>
        </w:rPr>
        <w:t>(</w:t>
      </w:r>
      <w:proofErr w:type="spellStart"/>
      <w:r w:rsidR="00D01960" w:rsidRPr="00D01960">
        <w:t>mordo_position_info</w:t>
      </w:r>
      <w:proofErr w:type="spellEnd"/>
      <w:r w:rsidR="00F22D77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3133"/>
        <w:gridCol w:w="2125"/>
        <w:gridCol w:w="1043"/>
      </w:tblGrid>
      <w:tr w:rsidR="00F22D77" w:rsidTr="00A95BBB">
        <w:tc>
          <w:tcPr>
            <w:tcW w:w="1303" w:type="pct"/>
            <w:shd w:val="clear" w:color="auto" w:fill="DDD9C3" w:themeFill="background2" w:themeFillShade="E6"/>
          </w:tcPr>
          <w:p w:rsidR="00F22D77" w:rsidRDefault="00F22D77" w:rsidP="00A95BBB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F22D77" w:rsidRDefault="00D01960" w:rsidP="00F22D77">
            <w:proofErr w:type="spellStart"/>
            <w:r w:rsidRPr="00D01960">
              <w:t>mordo_position_info</w:t>
            </w:r>
            <w:proofErr w:type="spellEnd"/>
          </w:p>
        </w:tc>
      </w:tr>
      <w:tr w:rsidR="00F22D77" w:rsidTr="00A95BBB">
        <w:tc>
          <w:tcPr>
            <w:tcW w:w="1303" w:type="pct"/>
            <w:shd w:val="clear" w:color="auto" w:fill="DDD9C3" w:themeFill="background2" w:themeFillShade="E6"/>
          </w:tcPr>
          <w:p w:rsidR="00F22D77" w:rsidRDefault="00F22D77" w:rsidP="00A95BBB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F22D77" w:rsidRDefault="00D01960" w:rsidP="00A95BBB">
            <w:r w:rsidRPr="00D01960">
              <w:rPr>
                <w:rFonts w:hint="eastAsia"/>
              </w:rPr>
              <w:t>位置信息表</w:t>
            </w:r>
          </w:p>
        </w:tc>
      </w:tr>
      <w:tr w:rsidR="00F22D77" w:rsidTr="00D01960">
        <w:tc>
          <w:tcPr>
            <w:tcW w:w="1303" w:type="pct"/>
            <w:shd w:val="clear" w:color="auto" w:fill="DDD9C3" w:themeFill="background2" w:themeFillShade="E6"/>
          </w:tcPr>
          <w:p w:rsidR="00F22D77" w:rsidRDefault="00F22D77" w:rsidP="00A95BBB">
            <w:r>
              <w:rPr>
                <w:rFonts w:hint="eastAsia"/>
              </w:rPr>
              <w:t>字段名</w:t>
            </w:r>
          </w:p>
        </w:tc>
        <w:tc>
          <w:tcPr>
            <w:tcW w:w="1838" w:type="pct"/>
            <w:shd w:val="clear" w:color="auto" w:fill="DDD9C3" w:themeFill="background2" w:themeFillShade="E6"/>
          </w:tcPr>
          <w:p w:rsidR="00F22D77" w:rsidRDefault="00F22D77" w:rsidP="00A95BBB">
            <w:r>
              <w:rPr>
                <w:rFonts w:hint="eastAsia"/>
              </w:rPr>
              <w:t>字段描述</w:t>
            </w:r>
          </w:p>
        </w:tc>
        <w:tc>
          <w:tcPr>
            <w:tcW w:w="1247" w:type="pct"/>
            <w:shd w:val="clear" w:color="auto" w:fill="DDD9C3" w:themeFill="background2" w:themeFillShade="E6"/>
          </w:tcPr>
          <w:p w:rsidR="00F22D77" w:rsidRDefault="00F22D77" w:rsidP="00A95BBB">
            <w:r>
              <w:rPr>
                <w:rFonts w:hint="eastAsia"/>
              </w:rPr>
              <w:t>数据类型</w:t>
            </w:r>
          </w:p>
        </w:tc>
        <w:tc>
          <w:tcPr>
            <w:tcW w:w="612" w:type="pct"/>
            <w:shd w:val="clear" w:color="auto" w:fill="DDD9C3" w:themeFill="background2" w:themeFillShade="E6"/>
          </w:tcPr>
          <w:p w:rsidR="00F22D77" w:rsidRDefault="00F22D77" w:rsidP="00A95BBB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F22D77" w:rsidTr="00D01960">
        <w:tc>
          <w:tcPr>
            <w:tcW w:w="1303" w:type="pct"/>
          </w:tcPr>
          <w:p w:rsidR="00F22D77" w:rsidRDefault="00D01960" w:rsidP="00D01960">
            <w:r w:rsidRPr="00D01960">
              <w:t>ID</w:t>
            </w:r>
          </w:p>
        </w:tc>
        <w:tc>
          <w:tcPr>
            <w:tcW w:w="1838" w:type="pct"/>
          </w:tcPr>
          <w:p w:rsidR="00F22D77" w:rsidRDefault="00D01960" w:rsidP="00D01960">
            <w:pPr>
              <w:jc w:val="left"/>
            </w:pPr>
            <w:r w:rsidRPr="00D01960">
              <w:rPr>
                <w:rFonts w:hint="eastAsia"/>
              </w:rPr>
              <w:t>编号</w:t>
            </w:r>
          </w:p>
        </w:tc>
        <w:tc>
          <w:tcPr>
            <w:tcW w:w="1247" w:type="pct"/>
          </w:tcPr>
          <w:p w:rsidR="00F22D77" w:rsidRDefault="00D01960" w:rsidP="00D01960">
            <w:pPr>
              <w:jc w:val="left"/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612" w:type="pct"/>
          </w:tcPr>
          <w:p w:rsidR="00F22D77" w:rsidRDefault="00F22D77" w:rsidP="00D01960">
            <w:pPr>
              <w:jc w:val="left"/>
            </w:pPr>
          </w:p>
        </w:tc>
      </w:tr>
      <w:tr w:rsidR="00F22D77" w:rsidTr="00D01960">
        <w:tc>
          <w:tcPr>
            <w:tcW w:w="1303" w:type="pct"/>
          </w:tcPr>
          <w:p w:rsidR="00F22D77" w:rsidRDefault="00D01960" w:rsidP="00A95BBB">
            <w:r w:rsidRPr="00D01960">
              <w:t>NAME</w:t>
            </w:r>
          </w:p>
        </w:tc>
        <w:tc>
          <w:tcPr>
            <w:tcW w:w="1838" w:type="pct"/>
          </w:tcPr>
          <w:p w:rsidR="00F22D77" w:rsidRDefault="00D01960" w:rsidP="00D01960">
            <w:pPr>
              <w:jc w:val="left"/>
            </w:pPr>
            <w:r w:rsidRPr="00D01960">
              <w:rPr>
                <w:rFonts w:hint="eastAsia"/>
              </w:rPr>
              <w:t>位置名称</w:t>
            </w:r>
          </w:p>
        </w:tc>
        <w:tc>
          <w:tcPr>
            <w:tcW w:w="1247" w:type="pct"/>
          </w:tcPr>
          <w:p w:rsidR="00F22D77" w:rsidRDefault="00D01960" w:rsidP="00D01960">
            <w:pPr>
              <w:jc w:val="left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612" w:type="pct"/>
          </w:tcPr>
          <w:p w:rsidR="00F22D77" w:rsidRDefault="00F22D77" w:rsidP="00D01960">
            <w:pPr>
              <w:jc w:val="left"/>
            </w:pPr>
          </w:p>
        </w:tc>
      </w:tr>
      <w:tr w:rsidR="00F22D77" w:rsidTr="00D01960">
        <w:tc>
          <w:tcPr>
            <w:tcW w:w="1303" w:type="pct"/>
          </w:tcPr>
          <w:p w:rsidR="00F22D77" w:rsidRDefault="00D01960" w:rsidP="00A95BBB">
            <w:r w:rsidRPr="00D01960">
              <w:t>PHOTO</w:t>
            </w:r>
          </w:p>
        </w:tc>
        <w:tc>
          <w:tcPr>
            <w:tcW w:w="1838" w:type="pct"/>
          </w:tcPr>
          <w:p w:rsidR="00F22D77" w:rsidRDefault="00D01960" w:rsidP="00D01960">
            <w:pPr>
              <w:jc w:val="left"/>
            </w:pPr>
            <w:r w:rsidRPr="00D01960">
              <w:rPr>
                <w:rFonts w:hint="eastAsia"/>
              </w:rPr>
              <w:t>照片相对路径</w:t>
            </w:r>
          </w:p>
        </w:tc>
        <w:tc>
          <w:tcPr>
            <w:tcW w:w="1247" w:type="pct"/>
          </w:tcPr>
          <w:p w:rsidR="00F22D77" w:rsidRDefault="00D01960" w:rsidP="00D01960">
            <w:pPr>
              <w:jc w:val="left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612" w:type="pct"/>
          </w:tcPr>
          <w:p w:rsidR="00F22D77" w:rsidRDefault="00F22D77" w:rsidP="00D01960">
            <w:pPr>
              <w:jc w:val="left"/>
            </w:pPr>
          </w:p>
        </w:tc>
      </w:tr>
      <w:tr w:rsidR="00F22D77" w:rsidTr="00D01960">
        <w:tc>
          <w:tcPr>
            <w:tcW w:w="1303" w:type="pct"/>
          </w:tcPr>
          <w:p w:rsidR="00F22D77" w:rsidRDefault="00D01960" w:rsidP="00A95BBB">
            <w:r w:rsidRPr="00D01960">
              <w:t>PARENTID</w:t>
            </w:r>
          </w:p>
        </w:tc>
        <w:tc>
          <w:tcPr>
            <w:tcW w:w="1838" w:type="pct"/>
          </w:tcPr>
          <w:p w:rsidR="00F22D77" w:rsidRDefault="00D01960" w:rsidP="00D01960">
            <w:pPr>
              <w:jc w:val="left"/>
            </w:pPr>
            <w:r w:rsidRPr="00D01960">
              <w:rPr>
                <w:rFonts w:hint="eastAsia"/>
              </w:rPr>
              <w:t>父节点</w:t>
            </w:r>
          </w:p>
        </w:tc>
        <w:tc>
          <w:tcPr>
            <w:tcW w:w="1247" w:type="pct"/>
          </w:tcPr>
          <w:p w:rsidR="00F22D77" w:rsidRDefault="00D01960" w:rsidP="00D01960">
            <w:pPr>
              <w:jc w:val="left"/>
            </w:pPr>
            <w:r>
              <w:rPr>
                <w:rFonts w:hint="eastAsia"/>
              </w:rPr>
              <w:t>INT(10)</w:t>
            </w:r>
          </w:p>
        </w:tc>
        <w:tc>
          <w:tcPr>
            <w:tcW w:w="612" w:type="pct"/>
          </w:tcPr>
          <w:p w:rsidR="00F22D77" w:rsidRDefault="00F22D77" w:rsidP="00D01960">
            <w:pPr>
              <w:jc w:val="left"/>
            </w:pPr>
          </w:p>
        </w:tc>
      </w:tr>
      <w:tr w:rsidR="00D8563A" w:rsidTr="00D01960">
        <w:tc>
          <w:tcPr>
            <w:tcW w:w="1303" w:type="pct"/>
          </w:tcPr>
          <w:p w:rsidR="00D8563A" w:rsidRDefault="00D01960" w:rsidP="00A95BBB">
            <w:r w:rsidRPr="00D01960">
              <w:t>CREATEDATE</w:t>
            </w:r>
          </w:p>
        </w:tc>
        <w:tc>
          <w:tcPr>
            <w:tcW w:w="1838" w:type="pct"/>
          </w:tcPr>
          <w:p w:rsidR="00D8563A" w:rsidRDefault="00D01960" w:rsidP="00D01960">
            <w:pPr>
              <w:jc w:val="left"/>
            </w:pPr>
            <w:r w:rsidRPr="00D01960">
              <w:rPr>
                <w:rFonts w:hint="eastAsia"/>
              </w:rPr>
              <w:t>创建日期</w:t>
            </w:r>
          </w:p>
        </w:tc>
        <w:tc>
          <w:tcPr>
            <w:tcW w:w="1247" w:type="pct"/>
          </w:tcPr>
          <w:p w:rsidR="00D8563A" w:rsidRDefault="00D01960" w:rsidP="00D01960">
            <w:pPr>
              <w:jc w:val="left"/>
            </w:pPr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D8563A" w:rsidRDefault="00D8563A" w:rsidP="00D01960">
            <w:pPr>
              <w:jc w:val="left"/>
            </w:pPr>
          </w:p>
        </w:tc>
      </w:tr>
      <w:tr w:rsidR="00D8563A" w:rsidTr="00D01960">
        <w:tc>
          <w:tcPr>
            <w:tcW w:w="1303" w:type="pct"/>
          </w:tcPr>
          <w:p w:rsidR="00D8563A" w:rsidRDefault="00D01960" w:rsidP="00D01960">
            <w:r w:rsidRPr="00D01960">
              <w:lastRenderedPageBreak/>
              <w:t>UPDATEDATE</w:t>
            </w:r>
          </w:p>
        </w:tc>
        <w:tc>
          <w:tcPr>
            <w:tcW w:w="1838" w:type="pct"/>
          </w:tcPr>
          <w:p w:rsidR="00D8563A" w:rsidRDefault="00D01960" w:rsidP="00D01960">
            <w:pPr>
              <w:jc w:val="left"/>
            </w:pPr>
            <w:r w:rsidRPr="00D01960">
              <w:rPr>
                <w:rFonts w:hint="eastAsia"/>
              </w:rPr>
              <w:t>更新日期</w:t>
            </w:r>
          </w:p>
        </w:tc>
        <w:tc>
          <w:tcPr>
            <w:tcW w:w="1247" w:type="pct"/>
          </w:tcPr>
          <w:p w:rsidR="00D8563A" w:rsidRDefault="00D01960" w:rsidP="00D01960">
            <w:pPr>
              <w:jc w:val="left"/>
            </w:pPr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D8563A" w:rsidRDefault="00D8563A" w:rsidP="00D01960">
            <w:pPr>
              <w:jc w:val="left"/>
            </w:pPr>
          </w:p>
        </w:tc>
      </w:tr>
      <w:tr w:rsidR="00F22D77" w:rsidTr="00A95BBB">
        <w:tc>
          <w:tcPr>
            <w:tcW w:w="1303" w:type="pct"/>
            <w:shd w:val="clear" w:color="auto" w:fill="DDD9C3" w:themeFill="background2" w:themeFillShade="E6"/>
          </w:tcPr>
          <w:p w:rsidR="00F22D77" w:rsidRDefault="00F22D77" w:rsidP="00A95BBB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F22D77" w:rsidRDefault="00F22D77" w:rsidP="00D01960">
            <w:pPr>
              <w:jc w:val="left"/>
            </w:pPr>
          </w:p>
        </w:tc>
      </w:tr>
    </w:tbl>
    <w:p w:rsidR="00F22D77" w:rsidRPr="000F5B7C" w:rsidRDefault="00F22D77" w:rsidP="00F22D77"/>
    <w:p w:rsidR="001B3A47" w:rsidRDefault="009A4F4B" w:rsidP="001B3A47">
      <w:pPr>
        <w:pStyle w:val="3"/>
      </w:pPr>
      <w:r>
        <w:rPr>
          <w:rFonts w:hint="eastAsia"/>
        </w:rPr>
        <w:t>3</w:t>
      </w:r>
      <w:r w:rsidR="00784131">
        <w:rPr>
          <w:rFonts w:hint="eastAsia"/>
        </w:rPr>
        <w:t>.</w:t>
      </w:r>
      <w:r w:rsidR="00642003">
        <w:rPr>
          <w:rFonts w:hint="eastAsia"/>
        </w:rPr>
        <w:t>5</w:t>
      </w:r>
      <w:r w:rsidR="00784131" w:rsidRPr="00784131">
        <w:rPr>
          <w:rFonts w:hint="eastAsia"/>
        </w:rPr>
        <w:t>设备安装位置映射表</w:t>
      </w:r>
      <w:r w:rsidR="001B3A47">
        <w:rPr>
          <w:rFonts w:hint="eastAsia"/>
        </w:rPr>
        <w:t>(</w:t>
      </w:r>
      <w:proofErr w:type="spellStart"/>
      <w:r w:rsidR="00784131" w:rsidRPr="00784131">
        <w:t>mordo_map_dev_position</w:t>
      </w:r>
      <w:proofErr w:type="spellEnd"/>
      <w:r w:rsidR="001B3A47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0"/>
        <w:gridCol w:w="3133"/>
        <w:gridCol w:w="1979"/>
        <w:gridCol w:w="1190"/>
      </w:tblGrid>
      <w:tr w:rsidR="001B3A47" w:rsidTr="00A95BBB">
        <w:tc>
          <w:tcPr>
            <w:tcW w:w="1303" w:type="pct"/>
            <w:shd w:val="clear" w:color="auto" w:fill="DDD9C3" w:themeFill="background2" w:themeFillShade="E6"/>
          </w:tcPr>
          <w:p w:rsidR="001B3A47" w:rsidRDefault="001B3A47" w:rsidP="00A95BBB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1B3A47" w:rsidRDefault="00784131" w:rsidP="00C877C5">
            <w:proofErr w:type="spellStart"/>
            <w:r w:rsidRPr="00784131">
              <w:t>mordo_map_dev_position</w:t>
            </w:r>
            <w:proofErr w:type="spellEnd"/>
          </w:p>
        </w:tc>
      </w:tr>
      <w:tr w:rsidR="001B3A47" w:rsidTr="00A95BBB">
        <w:tc>
          <w:tcPr>
            <w:tcW w:w="1303" w:type="pct"/>
            <w:shd w:val="clear" w:color="auto" w:fill="DDD9C3" w:themeFill="background2" w:themeFillShade="E6"/>
          </w:tcPr>
          <w:p w:rsidR="001B3A47" w:rsidRDefault="001B3A47" w:rsidP="00A95BBB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1B3A47" w:rsidRDefault="00784131" w:rsidP="00A95BBB">
            <w:r w:rsidRPr="00784131">
              <w:rPr>
                <w:rFonts w:hint="eastAsia"/>
              </w:rPr>
              <w:t>设备安装位置映射表</w:t>
            </w:r>
          </w:p>
        </w:tc>
      </w:tr>
      <w:tr w:rsidR="001B3A47" w:rsidTr="00784131">
        <w:tc>
          <w:tcPr>
            <w:tcW w:w="1303" w:type="pct"/>
            <w:shd w:val="clear" w:color="auto" w:fill="DDD9C3" w:themeFill="background2" w:themeFillShade="E6"/>
          </w:tcPr>
          <w:p w:rsidR="001B3A47" w:rsidRDefault="001B3A47" w:rsidP="00A95BBB">
            <w:r>
              <w:rPr>
                <w:rFonts w:hint="eastAsia"/>
              </w:rPr>
              <w:t>字段名</w:t>
            </w:r>
          </w:p>
        </w:tc>
        <w:tc>
          <w:tcPr>
            <w:tcW w:w="1838" w:type="pct"/>
            <w:shd w:val="clear" w:color="auto" w:fill="DDD9C3" w:themeFill="background2" w:themeFillShade="E6"/>
          </w:tcPr>
          <w:p w:rsidR="001B3A47" w:rsidRDefault="001B3A47" w:rsidP="00A95BBB">
            <w:r>
              <w:rPr>
                <w:rFonts w:hint="eastAsia"/>
              </w:rPr>
              <w:t>字段描述</w:t>
            </w:r>
          </w:p>
        </w:tc>
        <w:tc>
          <w:tcPr>
            <w:tcW w:w="1161" w:type="pct"/>
            <w:shd w:val="clear" w:color="auto" w:fill="DDD9C3" w:themeFill="background2" w:themeFillShade="E6"/>
          </w:tcPr>
          <w:p w:rsidR="001B3A47" w:rsidRDefault="001B3A47" w:rsidP="00A95BBB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1B3A47" w:rsidRDefault="001B3A47" w:rsidP="00A95BBB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1B3A47" w:rsidTr="00784131">
        <w:tc>
          <w:tcPr>
            <w:tcW w:w="1303" w:type="pct"/>
          </w:tcPr>
          <w:p w:rsidR="001B3A47" w:rsidRDefault="00784131" w:rsidP="00A95BBB">
            <w:r w:rsidRPr="00784131">
              <w:t>ID</w:t>
            </w:r>
          </w:p>
        </w:tc>
        <w:tc>
          <w:tcPr>
            <w:tcW w:w="1838" w:type="pct"/>
          </w:tcPr>
          <w:p w:rsidR="001B3A47" w:rsidRDefault="00784131" w:rsidP="00A95BBB">
            <w:r w:rsidRPr="00784131">
              <w:rPr>
                <w:rFonts w:hint="eastAsia"/>
              </w:rPr>
              <w:t>编号</w:t>
            </w:r>
          </w:p>
        </w:tc>
        <w:tc>
          <w:tcPr>
            <w:tcW w:w="1161" w:type="pct"/>
          </w:tcPr>
          <w:p w:rsidR="001B3A47" w:rsidRDefault="00784131" w:rsidP="00A95BBB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1B3A47" w:rsidRDefault="001B3A47" w:rsidP="00A95BBB"/>
        </w:tc>
      </w:tr>
      <w:tr w:rsidR="001B3A47" w:rsidTr="00784131">
        <w:tc>
          <w:tcPr>
            <w:tcW w:w="1303" w:type="pct"/>
          </w:tcPr>
          <w:p w:rsidR="001B3A47" w:rsidRDefault="00784131" w:rsidP="00A95BBB">
            <w:r w:rsidRPr="00784131">
              <w:t>DEVID</w:t>
            </w:r>
          </w:p>
        </w:tc>
        <w:tc>
          <w:tcPr>
            <w:tcW w:w="1838" w:type="pct"/>
          </w:tcPr>
          <w:p w:rsidR="001B3A47" w:rsidRDefault="00784131" w:rsidP="00A95BBB">
            <w:r w:rsidRPr="00784131">
              <w:rPr>
                <w:rFonts w:hint="eastAsia"/>
              </w:rPr>
              <w:t>设备编号</w:t>
            </w:r>
          </w:p>
        </w:tc>
        <w:tc>
          <w:tcPr>
            <w:tcW w:w="1161" w:type="pct"/>
          </w:tcPr>
          <w:p w:rsidR="001B3A47" w:rsidRDefault="00784131" w:rsidP="00A95BBB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1B3A47" w:rsidRDefault="001B3A47" w:rsidP="00A95BBB"/>
        </w:tc>
      </w:tr>
      <w:tr w:rsidR="001B3A47" w:rsidTr="00784131">
        <w:tc>
          <w:tcPr>
            <w:tcW w:w="1303" w:type="pct"/>
          </w:tcPr>
          <w:p w:rsidR="001B3A47" w:rsidRDefault="00784131" w:rsidP="00A95BBB">
            <w:r w:rsidRPr="00784131">
              <w:t>POSITIONID</w:t>
            </w:r>
          </w:p>
        </w:tc>
        <w:tc>
          <w:tcPr>
            <w:tcW w:w="1838" w:type="pct"/>
          </w:tcPr>
          <w:p w:rsidR="001B3A47" w:rsidRDefault="00784131" w:rsidP="00A95BBB">
            <w:r w:rsidRPr="00784131">
              <w:rPr>
                <w:rFonts w:hint="eastAsia"/>
              </w:rPr>
              <w:t>位置编号</w:t>
            </w:r>
          </w:p>
        </w:tc>
        <w:tc>
          <w:tcPr>
            <w:tcW w:w="1161" w:type="pct"/>
          </w:tcPr>
          <w:p w:rsidR="001B3A47" w:rsidRDefault="00784131" w:rsidP="00A95BBB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1B3A47" w:rsidRDefault="001B3A47" w:rsidP="00A95BBB"/>
        </w:tc>
      </w:tr>
      <w:tr w:rsidR="005C45EB" w:rsidTr="00784131">
        <w:tc>
          <w:tcPr>
            <w:tcW w:w="1303" w:type="pct"/>
          </w:tcPr>
          <w:p w:rsidR="005C45EB" w:rsidRDefault="00784131" w:rsidP="00A95BBB">
            <w:r w:rsidRPr="00784131">
              <w:t>CREATEDATE</w:t>
            </w:r>
          </w:p>
        </w:tc>
        <w:tc>
          <w:tcPr>
            <w:tcW w:w="1838" w:type="pct"/>
          </w:tcPr>
          <w:p w:rsidR="005C45EB" w:rsidRDefault="00784131" w:rsidP="00A95BBB">
            <w:r w:rsidRPr="00784131">
              <w:rPr>
                <w:rFonts w:hint="eastAsia"/>
              </w:rPr>
              <w:t>创建日期</w:t>
            </w:r>
          </w:p>
        </w:tc>
        <w:tc>
          <w:tcPr>
            <w:tcW w:w="1161" w:type="pct"/>
          </w:tcPr>
          <w:p w:rsidR="005C45EB" w:rsidRDefault="00784131" w:rsidP="00A95BBB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5C45EB" w:rsidRDefault="005C45EB" w:rsidP="00A95BBB"/>
        </w:tc>
      </w:tr>
      <w:tr w:rsidR="001B3A47" w:rsidTr="00A95BBB">
        <w:tc>
          <w:tcPr>
            <w:tcW w:w="1303" w:type="pct"/>
            <w:shd w:val="clear" w:color="auto" w:fill="DDD9C3" w:themeFill="background2" w:themeFillShade="E6"/>
          </w:tcPr>
          <w:p w:rsidR="001B3A47" w:rsidRDefault="001B3A47" w:rsidP="00A95BBB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1B3A47" w:rsidRDefault="001B3A47" w:rsidP="00A95BBB"/>
        </w:tc>
      </w:tr>
    </w:tbl>
    <w:p w:rsidR="001B3A47" w:rsidRDefault="001B3A47" w:rsidP="001B3A47"/>
    <w:p w:rsidR="00CB2987" w:rsidRDefault="009A4F4B" w:rsidP="00CB2987">
      <w:pPr>
        <w:pStyle w:val="3"/>
      </w:pPr>
      <w:r>
        <w:rPr>
          <w:rFonts w:hint="eastAsia"/>
        </w:rPr>
        <w:t>3</w:t>
      </w:r>
      <w:r w:rsidR="00CB2987">
        <w:rPr>
          <w:rFonts w:hint="eastAsia"/>
        </w:rPr>
        <w:t>.</w:t>
      </w:r>
      <w:r w:rsidR="00211827">
        <w:rPr>
          <w:rFonts w:hint="eastAsia"/>
        </w:rPr>
        <w:t>6</w:t>
      </w:r>
      <w:r w:rsidR="00211827" w:rsidRPr="00211827">
        <w:rPr>
          <w:rFonts w:hint="eastAsia"/>
        </w:rPr>
        <w:t>当前报警信息表</w:t>
      </w:r>
      <w:r w:rsidR="00CB2987">
        <w:rPr>
          <w:rFonts w:hint="eastAsia"/>
        </w:rPr>
        <w:t>(</w:t>
      </w:r>
      <w:proofErr w:type="spellStart"/>
      <w:r w:rsidR="00211827" w:rsidRPr="00211827">
        <w:t>mordo_alarm_current</w:t>
      </w:r>
      <w:proofErr w:type="spellEnd"/>
      <w:r w:rsidR="00CB2987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93"/>
        <w:gridCol w:w="3325"/>
        <w:gridCol w:w="1861"/>
        <w:gridCol w:w="1043"/>
      </w:tblGrid>
      <w:tr w:rsidR="00CB2987" w:rsidTr="003937FB">
        <w:tc>
          <w:tcPr>
            <w:tcW w:w="1345" w:type="pct"/>
            <w:shd w:val="clear" w:color="auto" w:fill="DDD9C3" w:themeFill="background2" w:themeFillShade="E6"/>
          </w:tcPr>
          <w:p w:rsidR="00CB2987" w:rsidRDefault="00CB2987" w:rsidP="00C304B7">
            <w:r>
              <w:rPr>
                <w:rFonts w:hint="eastAsia"/>
              </w:rPr>
              <w:t>表名</w:t>
            </w:r>
          </w:p>
        </w:tc>
        <w:tc>
          <w:tcPr>
            <w:tcW w:w="3655" w:type="pct"/>
            <w:gridSpan w:val="3"/>
          </w:tcPr>
          <w:p w:rsidR="00CB2987" w:rsidRDefault="00211827" w:rsidP="00C304B7">
            <w:proofErr w:type="spellStart"/>
            <w:r w:rsidRPr="00211827">
              <w:t>mordo_alarm_current</w:t>
            </w:r>
            <w:proofErr w:type="spellEnd"/>
          </w:p>
        </w:tc>
      </w:tr>
      <w:tr w:rsidR="00CB2987" w:rsidTr="003937FB">
        <w:tc>
          <w:tcPr>
            <w:tcW w:w="1345" w:type="pct"/>
            <w:shd w:val="clear" w:color="auto" w:fill="DDD9C3" w:themeFill="background2" w:themeFillShade="E6"/>
          </w:tcPr>
          <w:p w:rsidR="00CB2987" w:rsidRDefault="00CB2987" w:rsidP="00C304B7">
            <w:r>
              <w:rPr>
                <w:rFonts w:hint="eastAsia"/>
              </w:rPr>
              <w:t>描述</w:t>
            </w:r>
          </w:p>
        </w:tc>
        <w:tc>
          <w:tcPr>
            <w:tcW w:w="3655" w:type="pct"/>
            <w:gridSpan w:val="3"/>
          </w:tcPr>
          <w:p w:rsidR="00CB2987" w:rsidRDefault="00211827" w:rsidP="00C304B7">
            <w:r w:rsidRPr="00211827">
              <w:rPr>
                <w:rFonts w:hint="eastAsia"/>
              </w:rPr>
              <w:t>当前报警信息表</w:t>
            </w:r>
          </w:p>
        </w:tc>
      </w:tr>
      <w:tr w:rsidR="00CB2987" w:rsidTr="00211827">
        <w:tc>
          <w:tcPr>
            <w:tcW w:w="1345" w:type="pct"/>
            <w:shd w:val="clear" w:color="auto" w:fill="DDD9C3" w:themeFill="background2" w:themeFillShade="E6"/>
          </w:tcPr>
          <w:p w:rsidR="00CB2987" w:rsidRDefault="00CB2987" w:rsidP="00C304B7">
            <w:r>
              <w:rPr>
                <w:rFonts w:hint="eastAsia"/>
              </w:rPr>
              <w:t>字段名</w:t>
            </w:r>
          </w:p>
        </w:tc>
        <w:tc>
          <w:tcPr>
            <w:tcW w:w="1951" w:type="pct"/>
            <w:shd w:val="clear" w:color="auto" w:fill="DDD9C3" w:themeFill="background2" w:themeFillShade="E6"/>
          </w:tcPr>
          <w:p w:rsidR="00CB2987" w:rsidRDefault="00CB2987" w:rsidP="00C304B7">
            <w:r>
              <w:rPr>
                <w:rFonts w:hint="eastAsia"/>
              </w:rPr>
              <w:t>字段描述</w:t>
            </w:r>
          </w:p>
        </w:tc>
        <w:tc>
          <w:tcPr>
            <w:tcW w:w="1092" w:type="pct"/>
            <w:shd w:val="clear" w:color="auto" w:fill="DDD9C3" w:themeFill="background2" w:themeFillShade="E6"/>
          </w:tcPr>
          <w:p w:rsidR="00CB2987" w:rsidRDefault="00CB2987" w:rsidP="00C304B7">
            <w:r>
              <w:rPr>
                <w:rFonts w:hint="eastAsia"/>
              </w:rPr>
              <w:t>数据类型</w:t>
            </w:r>
          </w:p>
        </w:tc>
        <w:tc>
          <w:tcPr>
            <w:tcW w:w="612" w:type="pct"/>
            <w:shd w:val="clear" w:color="auto" w:fill="DDD9C3" w:themeFill="background2" w:themeFillShade="E6"/>
          </w:tcPr>
          <w:p w:rsidR="00CB2987" w:rsidRDefault="00CB2987" w:rsidP="00C304B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CB2987" w:rsidTr="00211827">
        <w:tc>
          <w:tcPr>
            <w:tcW w:w="1345" w:type="pct"/>
          </w:tcPr>
          <w:p w:rsidR="00CB2987" w:rsidRDefault="00211827" w:rsidP="00C304B7">
            <w:r w:rsidRPr="00211827">
              <w:t>ID</w:t>
            </w:r>
          </w:p>
        </w:tc>
        <w:tc>
          <w:tcPr>
            <w:tcW w:w="1951" w:type="pct"/>
          </w:tcPr>
          <w:p w:rsidR="00CB2987" w:rsidRDefault="00211827" w:rsidP="00C304B7">
            <w:r w:rsidRPr="00211827">
              <w:rPr>
                <w:rFonts w:hint="eastAsia"/>
              </w:rPr>
              <w:t>编号</w:t>
            </w:r>
          </w:p>
        </w:tc>
        <w:tc>
          <w:tcPr>
            <w:tcW w:w="1092" w:type="pct"/>
          </w:tcPr>
          <w:p w:rsidR="00CB2987" w:rsidRDefault="00211827" w:rsidP="00C304B7">
            <w:r>
              <w:rPr>
                <w:rFonts w:hint="eastAsia"/>
              </w:rPr>
              <w:t>INT(10) UNSIGNED</w:t>
            </w:r>
          </w:p>
        </w:tc>
        <w:tc>
          <w:tcPr>
            <w:tcW w:w="612" w:type="pct"/>
          </w:tcPr>
          <w:p w:rsidR="00CB2987" w:rsidRDefault="00CB2987" w:rsidP="00C304B7"/>
        </w:tc>
      </w:tr>
      <w:tr w:rsidR="00CB2987" w:rsidTr="00211827">
        <w:tc>
          <w:tcPr>
            <w:tcW w:w="1345" w:type="pct"/>
          </w:tcPr>
          <w:p w:rsidR="00CB2987" w:rsidRDefault="00211827" w:rsidP="00C304B7">
            <w:r w:rsidRPr="00211827">
              <w:t>CODE</w:t>
            </w:r>
          </w:p>
        </w:tc>
        <w:tc>
          <w:tcPr>
            <w:tcW w:w="1951" w:type="pct"/>
          </w:tcPr>
          <w:p w:rsidR="00CB2987" w:rsidRDefault="00211827" w:rsidP="00C304B7">
            <w:r w:rsidRPr="00211827">
              <w:rPr>
                <w:rFonts w:hint="eastAsia"/>
              </w:rPr>
              <w:t>报警代码</w:t>
            </w:r>
          </w:p>
        </w:tc>
        <w:tc>
          <w:tcPr>
            <w:tcW w:w="1092" w:type="pct"/>
          </w:tcPr>
          <w:p w:rsidR="00CB2987" w:rsidRDefault="00211827" w:rsidP="00C304B7">
            <w:r>
              <w:rPr>
                <w:rFonts w:hint="eastAsia"/>
              </w:rPr>
              <w:t>VARCHAR(10)</w:t>
            </w:r>
          </w:p>
        </w:tc>
        <w:tc>
          <w:tcPr>
            <w:tcW w:w="612" w:type="pct"/>
          </w:tcPr>
          <w:p w:rsidR="00CB2987" w:rsidRDefault="00CB2987" w:rsidP="00C304B7"/>
        </w:tc>
      </w:tr>
      <w:tr w:rsidR="00CB2987" w:rsidTr="00211827">
        <w:tc>
          <w:tcPr>
            <w:tcW w:w="1345" w:type="pct"/>
          </w:tcPr>
          <w:p w:rsidR="00CB2987" w:rsidRDefault="00211827" w:rsidP="00C304B7">
            <w:r w:rsidRPr="00211827">
              <w:t>DEVID</w:t>
            </w:r>
          </w:p>
        </w:tc>
        <w:tc>
          <w:tcPr>
            <w:tcW w:w="1951" w:type="pct"/>
          </w:tcPr>
          <w:p w:rsidR="00CB2987" w:rsidRDefault="00211827" w:rsidP="00C304B7">
            <w:r w:rsidRPr="00211827">
              <w:rPr>
                <w:rFonts w:hint="eastAsia"/>
              </w:rPr>
              <w:t>设备编号</w:t>
            </w:r>
          </w:p>
        </w:tc>
        <w:tc>
          <w:tcPr>
            <w:tcW w:w="1092" w:type="pct"/>
          </w:tcPr>
          <w:p w:rsidR="00CB2987" w:rsidRDefault="00211827" w:rsidP="00C304B7">
            <w:r>
              <w:rPr>
                <w:rFonts w:hint="eastAsia"/>
              </w:rPr>
              <w:t>INT(10)</w:t>
            </w:r>
          </w:p>
        </w:tc>
        <w:tc>
          <w:tcPr>
            <w:tcW w:w="612" w:type="pct"/>
          </w:tcPr>
          <w:p w:rsidR="00CB2987" w:rsidRDefault="00CB2987" w:rsidP="00C304B7"/>
        </w:tc>
      </w:tr>
      <w:tr w:rsidR="003937FB" w:rsidTr="00211827">
        <w:tc>
          <w:tcPr>
            <w:tcW w:w="1345" w:type="pct"/>
          </w:tcPr>
          <w:p w:rsidR="003937FB" w:rsidRDefault="00211827" w:rsidP="005D74F7">
            <w:r w:rsidRPr="00211827">
              <w:t>CONTENT</w:t>
            </w:r>
          </w:p>
        </w:tc>
        <w:tc>
          <w:tcPr>
            <w:tcW w:w="1951" w:type="pct"/>
          </w:tcPr>
          <w:p w:rsidR="003937FB" w:rsidRDefault="00211827" w:rsidP="005D74F7">
            <w:r w:rsidRPr="00211827">
              <w:rPr>
                <w:rFonts w:hint="eastAsia"/>
              </w:rPr>
              <w:t>报警内容</w:t>
            </w:r>
          </w:p>
        </w:tc>
        <w:tc>
          <w:tcPr>
            <w:tcW w:w="1092" w:type="pct"/>
          </w:tcPr>
          <w:p w:rsidR="003937FB" w:rsidRDefault="00211827" w:rsidP="005D74F7">
            <w:r>
              <w:rPr>
                <w:rFonts w:hint="eastAsia"/>
              </w:rPr>
              <w:t>VARCHAR(512)</w:t>
            </w:r>
          </w:p>
        </w:tc>
        <w:tc>
          <w:tcPr>
            <w:tcW w:w="612" w:type="pct"/>
          </w:tcPr>
          <w:p w:rsidR="003937FB" w:rsidRDefault="003937FB" w:rsidP="005D74F7"/>
        </w:tc>
      </w:tr>
      <w:tr w:rsidR="003937FB" w:rsidTr="00211827">
        <w:tc>
          <w:tcPr>
            <w:tcW w:w="1345" w:type="pct"/>
          </w:tcPr>
          <w:p w:rsidR="003937FB" w:rsidRDefault="00211827" w:rsidP="00C304B7">
            <w:r w:rsidRPr="00211827">
              <w:t>CREATEDATE</w:t>
            </w:r>
          </w:p>
        </w:tc>
        <w:tc>
          <w:tcPr>
            <w:tcW w:w="1951" w:type="pct"/>
          </w:tcPr>
          <w:p w:rsidR="003937FB" w:rsidRDefault="00211827" w:rsidP="00C304B7">
            <w:r w:rsidRPr="00211827">
              <w:rPr>
                <w:rFonts w:hint="eastAsia"/>
              </w:rPr>
              <w:t>创建日期</w:t>
            </w:r>
          </w:p>
        </w:tc>
        <w:tc>
          <w:tcPr>
            <w:tcW w:w="1092" w:type="pct"/>
          </w:tcPr>
          <w:p w:rsidR="003937FB" w:rsidRDefault="00211827" w:rsidP="00C304B7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3937FB" w:rsidRDefault="003937FB" w:rsidP="00C304B7"/>
        </w:tc>
      </w:tr>
      <w:tr w:rsidR="003937FB" w:rsidTr="00211827">
        <w:tc>
          <w:tcPr>
            <w:tcW w:w="1345" w:type="pct"/>
          </w:tcPr>
          <w:p w:rsidR="003937FB" w:rsidRDefault="00211827" w:rsidP="00C304B7">
            <w:r w:rsidRPr="00211827">
              <w:t>HANDLESTATE</w:t>
            </w:r>
          </w:p>
        </w:tc>
        <w:tc>
          <w:tcPr>
            <w:tcW w:w="1951" w:type="pct"/>
          </w:tcPr>
          <w:p w:rsidR="003937FB" w:rsidRDefault="00211827" w:rsidP="00C304B7">
            <w:r w:rsidRPr="00211827">
              <w:rPr>
                <w:rFonts w:hint="eastAsia"/>
              </w:rPr>
              <w:t>处理状态</w:t>
            </w:r>
            <w:r w:rsidRPr="00211827">
              <w:rPr>
                <w:rFonts w:hint="eastAsia"/>
              </w:rPr>
              <w:t xml:space="preserve"> 0-</w:t>
            </w:r>
            <w:r w:rsidRPr="00211827">
              <w:rPr>
                <w:rFonts w:hint="eastAsia"/>
              </w:rPr>
              <w:t>未处理</w:t>
            </w:r>
            <w:r w:rsidRPr="00211827">
              <w:rPr>
                <w:rFonts w:hint="eastAsia"/>
              </w:rPr>
              <w:t xml:space="preserve"> 1-</w:t>
            </w:r>
            <w:r w:rsidRPr="00211827">
              <w:rPr>
                <w:rFonts w:hint="eastAsia"/>
              </w:rPr>
              <w:t>已处理</w:t>
            </w:r>
            <w:r w:rsidRPr="00211827">
              <w:rPr>
                <w:rFonts w:hint="eastAsia"/>
              </w:rPr>
              <w:t xml:space="preserve"> 2-</w:t>
            </w:r>
            <w:r w:rsidRPr="00211827">
              <w:rPr>
                <w:rFonts w:hint="eastAsia"/>
              </w:rPr>
              <w:t>手动取消</w:t>
            </w:r>
          </w:p>
        </w:tc>
        <w:tc>
          <w:tcPr>
            <w:tcW w:w="1092" w:type="pct"/>
          </w:tcPr>
          <w:p w:rsidR="003937FB" w:rsidRDefault="00211827" w:rsidP="00C304B7">
            <w:r>
              <w:rPr>
                <w:rFonts w:hint="eastAsia"/>
              </w:rPr>
              <w:t>TINYINT(3) UNSIGNED</w:t>
            </w:r>
          </w:p>
        </w:tc>
        <w:tc>
          <w:tcPr>
            <w:tcW w:w="612" w:type="pct"/>
          </w:tcPr>
          <w:p w:rsidR="003937FB" w:rsidRDefault="003937FB" w:rsidP="00C304B7"/>
        </w:tc>
      </w:tr>
      <w:tr w:rsidR="003937FB" w:rsidTr="00211827">
        <w:tc>
          <w:tcPr>
            <w:tcW w:w="1345" w:type="pct"/>
          </w:tcPr>
          <w:p w:rsidR="003937FB" w:rsidRDefault="00211827" w:rsidP="00C304B7">
            <w:r w:rsidRPr="00211827">
              <w:t>HANDLEDESC</w:t>
            </w:r>
          </w:p>
        </w:tc>
        <w:tc>
          <w:tcPr>
            <w:tcW w:w="1951" w:type="pct"/>
          </w:tcPr>
          <w:p w:rsidR="003937FB" w:rsidRDefault="00211827" w:rsidP="00C304B7">
            <w:r w:rsidRPr="00211827">
              <w:rPr>
                <w:rFonts w:hint="eastAsia"/>
              </w:rPr>
              <w:t>处理描述</w:t>
            </w:r>
          </w:p>
        </w:tc>
        <w:tc>
          <w:tcPr>
            <w:tcW w:w="1092" w:type="pct"/>
          </w:tcPr>
          <w:p w:rsidR="003937FB" w:rsidRPr="00613B9A" w:rsidRDefault="00211827" w:rsidP="00C304B7">
            <w:r>
              <w:rPr>
                <w:rFonts w:hint="eastAsia"/>
              </w:rPr>
              <w:t>VARCHAR(512)</w:t>
            </w:r>
          </w:p>
        </w:tc>
        <w:tc>
          <w:tcPr>
            <w:tcW w:w="612" w:type="pct"/>
          </w:tcPr>
          <w:p w:rsidR="003937FB" w:rsidRDefault="003937FB" w:rsidP="00C304B7"/>
        </w:tc>
      </w:tr>
      <w:tr w:rsidR="003937FB" w:rsidTr="00211827">
        <w:tc>
          <w:tcPr>
            <w:tcW w:w="1345" w:type="pct"/>
          </w:tcPr>
          <w:p w:rsidR="003937FB" w:rsidRDefault="00211827" w:rsidP="00C304B7">
            <w:r w:rsidRPr="00211827">
              <w:t>HANDLEDATE</w:t>
            </w:r>
          </w:p>
        </w:tc>
        <w:tc>
          <w:tcPr>
            <w:tcW w:w="1951" w:type="pct"/>
          </w:tcPr>
          <w:p w:rsidR="003937FB" w:rsidRDefault="00211827" w:rsidP="00C304B7">
            <w:r w:rsidRPr="00211827">
              <w:rPr>
                <w:rFonts w:hint="eastAsia"/>
              </w:rPr>
              <w:t>处理日期</w:t>
            </w:r>
          </w:p>
        </w:tc>
        <w:tc>
          <w:tcPr>
            <w:tcW w:w="1092" w:type="pct"/>
          </w:tcPr>
          <w:p w:rsidR="003937FB" w:rsidRPr="00613B9A" w:rsidRDefault="00211827" w:rsidP="00C304B7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3937FB" w:rsidRDefault="003937FB" w:rsidP="00C304B7"/>
        </w:tc>
      </w:tr>
      <w:tr w:rsidR="003937FB" w:rsidTr="003937FB">
        <w:tc>
          <w:tcPr>
            <w:tcW w:w="1345" w:type="pct"/>
            <w:shd w:val="clear" w:color="auto" w:fill="DDD9C3" w:themeFill="background2" w:themeFillShade="E6"/>
          </w:tcPr>
          <w:p w:rsidR="003937FB" w:rsidRDefault="003937FB" w:rsidP="00C304B7">
            <w:r>
              <w:rPr>
                <w:rFonts w:hint="eastAsia"/>
              </w:rPr>
              <w:t>补充说明</w:t>
            </w:r>
          </w:p>
        </w:tc>
        <w:tc>
          <w:tcPr>
            <w:tcW w:w="3655" w:type="pct"/>
            <w:gridSpan w:val="3"/>
          </w:tcPr>
          <w:p w:rsidR="003937FB" w:rsidRDefault="003937FB" w:rsidP="00C304B7"/>
        </w:tc>
      </w:tr>
    </w:tbl>
    <w:p w:rsidR="00CB2987" w:rsidRDefault="00CB2987" w:rsidP="00CB2987"/>
    <w:p w:rsidR="003D2C19" w:rsidRDefault="009A4F4B" w:rsidP="003D2C19">
      <w:pPr>
        <w:pStyle w:val="3"/>
      </w:pPr>
      <w:r>
        <w:rPr>
          <w:rFonts w:hint="eastAsia"/>
        </w:rPr>
        <w:t>3</w:t>
      </w:r>
      <w:r w:rsidR="003D2C19">
        <w:rPr>
          <w:rFonts w:hint="eastAsia"/>
        </w:rPr>
        <w:t>.7</w:t>
      </w:r>
      <w:r w:rsidR="003D2C19" w:rsidRPr="003D2C19">
        <w:rPr>
          <w:rFonts w:hint="eastAsia"/>
        </w:rPr>
        <w:t>历史报警信息表</w:t>
      </w:r>
      <w:r w:rsidR="003D2C19">
        <w:rPr>
          <w:rFonts w:hint="eastAsia"/>
        </w:rPr>
        <w:t>(</w:t>
      </w:r>
      <w:proofErr w:type="spellStart"/>
      <w:r w:rsidR="003D2C19" w:rsidRPr="003D2C19">
        <w:t>mordo_alarm_history</w:t>
      </w:r>
      <w:proofErr w:type="spellEnd"/>
      <w:r w:rsidR="003D2C19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93"/>
        <w:gridCol w:w="3325"/>
        <w:gridCol w:w="1861"/>
        <w:gridCol w:w="1043"/>
      </w:tblGrid>
      <w:tr w:rsidR="003D2C19" w:rsidTr="00DD6774">
        <w:tc>
          <w:tcPr>
            <w:tcW w:w="1345" w:type="pct"/>
            <w:shd w:val="clear" w:color="auto" w:fill="DDD9C3" w:themeFill="background2" w:themeFillShade="E6"/>
          </w:tcPr>
          <w:p w:rsidR="003D2C19" w:rsidRDefault="003D2C19" w:rsidP="00DD6774">
            <w:r>
              <w:rPr>
                <w:rFonts w:hint="eastAsia"/>
              </w:rPr>
              <w:t>表名</w:t>
            </w:r>
          </w:p>
        </w:tc>
        <w:tc>
          <w:tcPr>
            <w:tcW w:w="3655" w:type="pct"/>
            <w:gridSpan w:val="3"/>
          </w:tcPr>
          <w:p w:rsidR="003D2C19" w:rsidRDefault="003D2C19" w:rsidP="00DD6774">
            <w:proofErr w:type="spellStart"/>
            <w:r w:rsidRPr="003D2C19">
              <w:t>mordo_alarm_history</w:t>
            </w:r>
            <w:proofErr w:type="spellEnd"/>
          </w:p>
        </w:tc>
      </w:tr>
      <w:tr w:rsidR="003D2C19" w:rsidTr="00DD6774">
        <w:tc>
          <w:tcPr>
            <w:tcW w:w="1345" w:type="pct"/>
            <w:shd w:val="clear" w:color="auto" w:fill="DDD9C3" w:themeFill="background2" w:themeFillShade="E6"/>
          </w:tcPr>
          <w:p w:rsidR="003D2C19" w:rsidRDefault="003D2C19" w:rsidP="00DD6774">
            <w:r>
              <w:rPr>
                <w:rFonts w:hint="eastAsia"/>
              </w:rPr>
              <w:t>描述</w:t>
            </w:r>
          </w:p>
        </w:tc>
        <w:tc>
          <w:tcPr>
            <w:tcW w:w="3655" w:type="pct"/>
            <w:gridSpan w:val="3"/>
          </w:tcPr>
          <w:p w:rsidR="003D2C19" w:rsidRDefault="003D2C19" w:rsidP="00DD6774">
            <w:r w:rsidRPr="003D2C19">
              <w:rPr>
                <w:rFonts w:hint="eastAsia"/>
              </w:rPr>
              <w:t>历史报警信息表</w:t>
            </w:r>
          </w:p>
        </w:tc>
      </w:tr>
      <w:tr w:rsidR="003D2C19" w:rsidTr="00DD6774">
        <w:tc>
          <w:tcPr>
            <w:tcW w:w="1345" w:type="pct"/>
            <w:shd w:val="clear" w:color="auto" w:fill="DDD9C3" w:themeFill="background2" w:themeFillShade="E6"/>
          </w:tcPr>
          <w:p w:rsidR="003D2C19" w:rsidRDefault="003D2C19" w:rsidP="00DD6774">
            <w:r>
              <w:rPr>
                <w:rFonts w:hint="eastAsia"/>
              </w:rPr>
              <w:t>字段名</w:t>
            </w:r>
          </w:p>
        </w:tc>
        <w:tc>
          <w:tcPr>
            <w:tcW w:w="1951" w:type="pct"/>
            <w:shd w:val="clear" w:color="auto" w:fill="DDD9C3" w:themeFill="background2" w:themeFillShade="E6"/>
          </w:tcPr>
          <w:p w:rsidR="003D2C19" w:rsidRDefault="003D2C19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092" w:type="pct"/>
            <w:shd w:val="clear" w:color="auto" w:fill="DDD9C3" w:themeFill="background2" w:themeFillShade="E6"/>
          </w:tcPr>
          <w:p w:rsidR="003D2C19" w:rsidRDefault="003D2C19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12" w:type="pct"/>
            <w:shd w:val="clear" w:color="auto" w:fill="DDD9C3" w:themeFill="background2" w:themeFillShade="E6"/>
          </w:tcPr>
          <w:p w:rsidR="003D2C19" w:rsidRDefault="003D2C19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t>ID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编号</w:t>
            </w:r>
          </w:p>
        </w:tc>
        <w:tc>
          <w:tcPr>
            <w:tcW w:w="1092" w:type="pct"/>
          </w:tcPr>
          <w:p w:rsidR="003D2C19" w:rsidRDefault="003D2C19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t>CODE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报警代码</w:t>
            </w:r>
          </w:p>
        </w:tc>
        <w:tc>
          <w:tcPr>
            <w:tcW w:w="1092" w:type="pct"/>
          </w:tcPr>
          <w:p w:rsidR="003D2C19" w:rsidRDefault="003D2C19" w:rsidP="00DD6774">
            <w:r>
              <w:rPr>
                <w:rFonts w:hint="eastAsia"/>
              </w:rPr>
              <w:t>VARCHAR(10)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t>DEVID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设备编号</w:t>
            </w:r>
          </w:p>
        </w:tc>
        <w:tc>
          <w:tcPr>
            <w:tcW w:w="1092" w:type="pct"/>
          </w:tcPr>
          <w:p w:rsidR="003D2C19" w:rsidRDefault="003D2C19" w:rsidP="00DD6774">
            <w:r>
              <w:rPr>
                <w:rFonts w:hint="eastAsia"/>
              </w:rPr>
              <w:t>INT(10)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t>CONTENT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报警内容</w:t>
            </w:r>
          </w:p>
        </w:tc>
        <w:tc>
          <w:tcPr>
            <w:tcW w:w="1092" w:type="pct"/>
          </w:tcPr>
          <w:p w:rsidR="003D2C19" w:rsidRDefault="003D2C19" w:rsidP="00DD6774">
            <w:r>
              <w:rPr>
                <w:rFonts w:hint="eastAsia"/>
              </w:rPr>
              <w:t>VARCHAR(512)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lastRenderedPageBreak/>
              <w:t>CREATEDATE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创建日期</w:t>
            </w:r>
          </w:p>
        </w:tc>
        <w:tc>
          <w:tcPr>
            <w:tcW w:w="1092" w:type="pct"/>
          </w:tcPr>
          <w:p w:rsidR="003D2C19" w:rsidRDefault="003D2C19" w:rsidP="00DD6774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t>HANDLESTATE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处理状态</w:t>
            </w:r>
            <w:r w:rsidRPr="00211827">
              <w:rPr>
                <w:rFonts w:hint="eastAsia"/>
              </w:rPr>
              <w:t xml:space="preserve"> 0-</w:t>
            </w:r>
            <w:r w:rsidRPr="00211827">
              <w:rPr>
                <w:rFonts w:hint="eastAsia"/>
              </w:rPr>
              <w:t>未处理</w:t>
            </w:r>
            <w:r w:rsidRPr="00211827">
              <w:rPr>
                <w:rFonts w:hint="eastAsia"/>
              </w:rPr>
              <w:t xml:space="preserve"> 1-</w:t>
            </w:r>
            <w:r w:rsidRPr="00211827">
              <w:rPr>
                <w:rFonts w:hint="eastAsia"/>
              </w:rPr>
              <w:t>已处理</w:t>
            </w:r>
            <w:r w:rsidRPr="00211827">
              <w:rPr>
                <w:rFonts w:hint="eastAsia"/>
              </w:rPr>
              <w:t xml:space="preserve"> 2-</w:t>
            </w:r>
            <w:r w:rsidRPr="00211827">
              <w:rPr>
                <w:rFonts w:hint="eastAsia"/>
              </w:rPr>
              <w:t>手动取消</w:t>
            </w:r>
          </w:p>
        </w:tc>
        <w:tc>
          <w:tcPr>
            <w:tcW w:w="1092" w:type="pct"/>
          </w:tcPr>
          <w:p w:rsidR="003D2C19" w:rsidRDefault="003D2C19" w:rsidP="00DD6774">
            <w:r>
              <w:rPr>
                <w:rFonts w:hint="eastAsia"/>
              </w:rPr>
              <w:t>TINYINT(3) UNSIGNED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t>HANDLEDESC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处理描述</w:t>
            </w:r>
          </w:p>
        </w:tc>
        <w:tc>
          <w:tcPr>
            <w:tcW w:w="1092" w:type="pct"/>
          </w:tcPr>
          <w:p w:rsidR="003D2C19" w:rsidRPr="00613B9A" w:rsidRDefault="003D2C19" w:rsidP="00DD6774">
            <w:r>
              <w:rPr>
                <w:rFonts w:hint="eastAsia"/>
              </w:rPr>
              <w:t>VARCHAR(512)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</w:tcPr>
          <w:p w:rsidR="003D2C19" w:rsidRDefault="003D2C19" w:rsidP="00DD6774">
            <w:r w:rsidRPr="00211827">
              <w:t>HANDLEDATE</w:t>
            </w:r>
          </w:p>
        </w:tc>
        <w:tc>
          <w:tcPr>
            <w:tcW w:w="1951" w:type="pct"/>
          </w:tcPr>
          <w:p w:rsidR="003D2C19" w:rsidRDefault="003D2C19" w:rsidP="00DD6774">
            <w:r w:rsidRPr="00211827">
              <w:rPr>
                <w:rFonts w:hint="eastAsia"/>
              </w:rPr>
              <w:t>处理日期</w:t>
            </w:r>
          </w:p>
        </w:tc>
        <w:tc>
          <w:tcPr>
            <w:tcW w:w="1092" w:type="pct"/>
          </w:tcPr>
          <w:p w:rsidR="003D2C19" w:rsidRPr="00613B9A" w:rsidRDefault="003D2C19" w:rsidP="00DD6774">
            <w:r>
              <w:rPr>
                <w:rFonts w:hint="eastAsia"/>
              </w:rPr>
              <w:t>CHAR(14)</w:t>
            </w:r>
          </w:p>
        </w:tc>
        <w:tc>
          <w:tcPr>
            <w:tcW w:w="612" w:type="pct"/>
          </w:tcPr>
          <w:p w:rsidR="003D2C19" w:rsidRDefault="003D2C19" w:rsidP="00DD6774"/>
        </w:tc>
      </w:tr>
      <w:tr w:rsidR="003D2C19" w:rsidTr="00DD6774">
        <w:tc>
          <w:tcPr>
            <w:tcW w:w="1345" w:type="pct"/>
            <w:shd w:val="clear" w:color="auto" w:fill="DDD9C3" w:themeFill="background2" w:themeFillShade="E6"/>
          </w:tcPr>
          <w:p w:rsidR="003D2C19" w:rsidRDefault="003D2C19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55" w:type="pct"/>
            <w:gridSpan w:val="3"/>
          </w:tcPr>
          <w:p w:rsidR="003D2C19" w:rsidRDefault="003D2C19" w:rsidP="00DD6774"/>
        </w:tc>
      </w:tr>
    </w:tbl>
    <w:p w:rsidR="003D2C19" w:rsidRPr="000F5B7C" w:rsidRDefault="003D2C19" w:rsidP="00CB2987"/>
    <w:p w:rsidR="00DC7836" w:rsidRDefault="009A4F4B" w:rsidP="00DC7836">
      <w:pPr>
        <w:pStyle w:val="3"/>
      </w:pPr>
      <w:r>
        <w:rPr>
          <w:rFonts w:hint="eastAsia"/>
        </w:rPr>
        <w:t>3</w:t>
      </w:r>
      <w:r w:rsidR="00DC7836">
        <w:rPr>
          <w:rFonts w:hint="eastAsia"/>
        </w:rPr>
        <w:t>.</w:t>
      </w:r>
      <w:r w:rsidR="004D75A8">
        <w:rPr>
          <w:rFonts w:hint="eastAsia"/>
        </w:rPr>
        <w:t>8</w:t>
      </w:r>
      <w:r w:rsidR="004D75A8" w:rsidRPr="004D75A8">
        <w:rPr>
          <w:rFonts w:hint="eastAsia"/>
        </w:rPr>
        <w:t>床垫当前信息表</w:t>
      </w:r>
      <w:r w:rsidR="004D75A8">
        <w:rPr>
          <w:rFonts w:hint="eastAsia"/>
        </w:rPr>
        <w:t xml:space="preserve"> </w:t>
      </w:r>
      <w:r w:rsidR="00DC7836">
        <w:rPr>
          <w:rFonts w:hint="eastAsia"/>
        </w:rPr>
        <w:t>(</w:t>
      </w:r>
      <w:proofErr w:type="spellStart"/>
      <w:r w:rsidR="004D75A8" w:rsidRPr="004D75A8">
        <w:t>mordo_state_current_bed</w:t>
      </w:r>
      <w:proofErr w:type="spellEnd"/>
      <w:r w:rsidR="00DC7836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DC7836" w:rsidTr="00C304B7">
        <w:tc>
          <w:tcPr>
            <w:tcW w:w="1303" w:type="pct"/>
            <w:shd w:val="clear" w:color="auto" w:fill="DDD9C3" w:themeFill="background2" w:themeFillShade="E6"/>
          </w:tcPr>
          <w:p w:rsidR="00DC7836" w:rsidRDefault="00DC7836" w:rsidP="00C304B7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DC7836" w:rsidRDefault="004D75A8" w:rsidP="00DC7836">
            <w:proofErr w:type="spellStart"/>
            <w:r w:rsidRPr="004D75A8">
              <w:t>mordo_state_current_bed</w:t>
            </w:r>
            <w:proofErr w:type="spellEnd"/>
          </w:p>
        </w:tc>
      </w:tr>
      <w:tr w:rsidR="00DC7836" w:rsidTr="00C304B7">
        <w:tc>
          <w:tcPr>
            <w:tcW w:w="1303" w:type="pct"/>
            <w:shd w:val="clear" w:color="auto" w:fill="DDD9C3" w:themeFill="background2" w:themeFillShade="E6"/>
          </w:tcPr>
          <w:p w:rsidR="00DC7836" w:rsidRDefault="00DC7836" w:rsidP="00C304B7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DC7836" w:rsidRDefault="004D75A8" w:rsidP="00C304B7">
            <w:r w:rsidRPr="004D75A8">
              <w:rPr>
                <w:rFonts w:hint="eastAsia"/>
              </w:rPr>
              <w:t>床垫当前信息表</w:t>
            </w:r>
          </w:p>
        </w:tc>
      </w:tr>
      <w:tr w:rsidR="00DC7836" w:rsidTr="004D75A8">
        <w:tc>
          <w:tcPr>
            <w:tcW w:w="1303" w:type="pct"/>
            <w:shd w:val="clear" w:color="auto" w:fill="DDD9C3" w:themeFill="background2" w:themeFillShade="E6"/>
          </w:tcPr>
          <w:p w:rsidR="00DC7836" w:rsidRDefault="00DC7836" w:rsidP="00C304B7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DC7836" w:rsidRDefault="00DC7836" w:rsidP="00C304B7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DC7836" w:rsidRDefault="00DC7836" w:rsidP="00C304B7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DC7836" w:rsidRDefault="00DC7836" w:rsidP="00C304B7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ID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DC7836" w:rsidRDefault="004D75A8" w:rsidP="00C304B7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DEVID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DC7836" w:rsidRDefault="004D75A8" w:rsidP="00C304B7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HAVINGBODY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床垫状态</w:t>
            </w:r>
            <w:r w:rsidRPr="004D75A8">
              <w:rPr>
                <w:rFonts w:hint="eastAsia"/>
              </w:rPr>
              <w:t xml:space="preserve"> Y-</w:t>
            </w:r>
            <w:r w:rsidRPr="004D75A8">
              <w:rPr>
                <w:rFonts w:hint="eastAsia"/>
              </w:rPr>
              <w:t>有人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无人</w:t>
            </w:r>
          </w:p>
        </w:tc>
        <w:tc>
          <w:tcPr>
            <w:tcW w:w="1244" w:type="pct"/>
          </w:tcPr>
          <w:p w:rsidR="00DC7836" w:rsidRDefault="004D75A8" w:rsidP="00C304B7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LEVEL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报警等级</w:t>
            </w:r>
          </w:p>
        </w:tc>
        <w:tc>
          <w:tcPr>
            <w:tcW w:w="1244" w:type="pct"/>
          </w:tcPr>
          <w:p w:rsidR="00DC7836" w:rsidRDefault="004D75A8" w:rsidP="00C304B7">
            <w:r>
              <w:rPr>
                <w:rFonts w:hint="eastAsia"/>
              </w:rPr>
              <w:t>TINYINT(1)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ALARMUPDATETIME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DC7836" w:rsidRDefault="004D75A8" w:rsidP="00C304B7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NORMAL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故障</w:t>
            </w:r>
          </w:p>
        </w:tc>
        <w:tc>
          <w:tcPr>
            <w:tcW w:w="1244" w:type="pct"/>
          </w:tcPr>
          <w:p w:rsidR="00DC7836" w:rsidRPr="00613B9A" w:rsidRDefault="004D75A8" w:rsidP="00C304B7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ONLINE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在线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离线</w:t>
            </w:r>
          </w:p>
        </w:tc>
        <w:tc>
          <w:tcPr>
            <w:tcW w:w="1244" w:type="pct"/>
          </w:tcPr>
          <w:p w:rsidR="00DC7836" w:rsidRPr="00613B9A" w:rsidRDefault="004D75A8" w:rsidP="00C304B7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DC7836" w:rsidTr="004D75A8">
        <w:tc>
          <w:tcPr>
            <w:tcW w:w="1303" w:type="pct"/>
          </w:tcPr>
          <w:p w:rsidR="00DC7836" w:rsidRDefault="004D75A8" w:rsidP="00C304B7">
            <w:r w:rsidRPr="004D75A8">
              <w:t>POWER</w:t>
            </w:r>
          </w:p>
        </w:tc>
        <w:tc>
          <w:tcPr>
            <w:tcW w:w="1754" w:type="pct"/>
          </w:tcPr>
          <w:p w:rsidR="00DC7836" w:rsidRDefault="004D75A8" w:rsidP="00C304B7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低电压</w:t>
            </w:r>
          </w:p>
        </w:tc>
        <w:tc>
          <w:tcPr>
            <w:tcW w:w="1244" w:type="pct"/>
          </w:tcPr>
          <w:p w:rsidR="00DC7836" w:rsidRPr="00613B9A" w:rsidRDefault="004D75A8" w:rsidP="00C304B7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DC7836" w:rsidRDefault="00DC7836" w:rsidP="00C304B7"/>
        </w:tc>
      </w:tr>
      <w:tr w:rsidR="004D75A8" w:rsidTr="004D75A8">
        <w:tc>
          <w:tcPr>
            <w:tcW w:w="1303" w:type="pct"/>
          </w:tcPr>
          <w:p w:rsidR="004D75A8" w:rsidRPr="004D75A8" w:rsidRDefault="004D75A8" w:rsidP="00C304B7">
            <w:r w:rsidRPr="004D75A8">
              <w:t>DEVUPDATETIME</w:t>
            </w:r>
          </w:p>
        </w:tc>
        <w:tc>
          <w:tcPr>
            <w:tcW w:w="1754" w:type="pct"/>
          </w:tcPr>
          <w:p w:rsidR="004D75A8" w:rsidRDefault="004D75A8" w:rsidP="00C304B7">
            <w:r w:rsidRPr="004D75A8">
              <w:rPr>
                <w:rFonts w:hint="eastAsia"/>
              </w:rPr>
              <w:t>设备状态更新时间</w:t>
            </w:r>
          </w:p>
        </w:tc>
        <w:tc>
          <w:tcPr>
            <w:tcW w:w="1244" w:type="pct"/>
          </w:tcPr>
          <w:p w:rsidR="004D75A8" w:rsidRPr="00613B9A" w:rsidRDefault="004D75A8" w:rsidP="00C304B7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4D75A8" w:rsidRDefault="004D75A8" w:rsidP="00C304B7"/>
        </w:tc>
      </w:tr>
      <w:tr w:rsidR="00DC7836" w:rsidTr="00C304B7">
        <w:tc>
          <w:tcPr>
            <w:tcW w:w="1303" w:type="pct"/>
            <w:shd w:val="clear" w:color="auto" w:fill="DDD9C3" w:themeFill="background2" w:themeFillShade="E6"/>
          </w:tcPr>
          <w:p w:rsidR="00DC7836" w:rsidRDefault="00DC7836" w:rsidP="00C304B7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DC7836" w:rsidRDefault="00DC7836" w:rsidP="004D75A8"/>
        </w:tc>
      </w:tr>
    </w:tbl>
    <w:p w:rsidR="00DC7836" w:rsidRDefault="00DC7836" w:rsidP="00DC7836"/>
    <w:p w:rsidR="00F51B3E" w:rsidRDefault="009A4F4B" w:rsidP="00F51B3E">
      <w:pPr>
        <w:pStyle w:val="3"/>
      </w:pPr>
      <w:r>
        <w:rPr>
          <w:rFonts w:hint="eastAsia"/>
        </w:rPr>
        <w:t>3</w:t>
      </w:r>
      <w:r w:rsidR="00F51B3E">
        <w:rPr>
          <w:rFonts w:hint="eastAsia"/>
        </w:rPr>
        <w:t>.9</w:t>
      </w:r>
      <w:r w:rsidR="00F51B3E" w:rsidRPr="00F51B3E">
        <w:rPr>
          <w:rFonts w:hint="eastAsia"/>
        </w:rPr>
        <w:t>门</w:t>
      </w:r>
      <w:proofErr w:type="gramStart"/>
      <w:r w:rsidR="00F51B3E" w:rsidRPr="00F51B3E">
        <w:rPr>
          <w:rFonts w:hint="eastAsia"/>
        </w:rPr>
        <w:t>磁当前</w:t>
      </w:r>
      <w:proofErr w:type="gramEnd"/>
      <w:r w:rsidR="00F51B3E" w:rsidRPr="00F51B3E">
        <w:rPr>
          <w:rFonts w:hint="eastAsia"/>
        </w:rPr>
        <w:t>信息表</w:t>
      </w:r>
      <w:r w:rsidR="00F51B3E">
        <w:rPr>
          <w:rFonts w:hint="eastAsia"/>
        </w:rPr>
        <w:t>(</w:t>
      </w:r>
      <w:proofErr w:type="spellStart"/>
      <w:r w:rsidR="00F51B3E" w:rsidRPr="00F51B3E">
        <w:t>mordo_state_current_door</w:t>
      </w:r>
      <w:proofErr w:type="spellEnd"/>
      <w:r w:rsidR="00F51B3E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F51B3E" w:rsidTr="00DD6774">
        <w:tc>
          <w:tcPr>
            <w:tcW w:w="1303" w:type="pct"/>
            <w:shd w:val="clear" w:color="auto" w:fill="DDD9C3" w:themeFill="background2" w:themeFillShade="E6"/>
          </w:tcPr>
          <w:p w:rsidR="00F51B3E" w:rsidRDefault="00F51B3E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F51B3E" w:rsidRDefault="00F51B3E" w:rsidP="00DD6774">
            <w:proofErr w:type="spellStart"/>
            <w:r w:rsidRPr="00F51B3E">
              <w:t>mordo_state_current_door</w:t>
            </w:r>
            <w:proofErr w:type="spellEnd"/>
          </w:p>
        </w:tc>
      </w:tr>
      <w:tr w:rsidR="00F51B3E" w:rsidTr="00DD6774">
        <w:tc>
          <w:tcPr>
            <w:tcW w:w="1303" w:type="pct"/>
            <w:shd w:val="clear" w:color="auto" w:fill="DDD9C3" w:themeFill="background2" w:themeFillShade="E6"/>
          </w:tcPr>
          <w:p w:rsidR="00F51B3E" w:rsidRDefault="00F51B3E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F51B3E" w:rsidRDefault="00F51B3E" w:rsidP="00DD6774">
            <w:proofErr w:type="gramStart"/>
            <w:r w:rsidRPr="00F51B3E">
              <w:rPr>
                <w:rFonts w:hint="eastAsia"/>
              </w:rPr>
              <w:t>门磁当前</w:t>
            </w:r>
            <w:proofErr w:type="gramEnd"/>
            <w:r w:rsidRPr="00F51B3E">
              <w:rPr>
                <w:rFonts w:hint="eastAsia"/>
              </w:rPr>
              <w:t>信息表</w:t>
            </w:r>
          </w:p>
        </w:tc>
      </w:tr>
      <w:tr w:rsidR="00F51B3E" w:rsidTr="00DD6774">
        <w:tc>
          <w:tcPr>
            <w:tcW w:w="1303" w:type="pct"/>
            <w:shd w:val="clear" w:color="auto" w:fill="DDD9C3" w:themeFill="background2" w:themeFillShade="E6"/>
          </w:tcPr>
          <w:p w:rsidR="00F51B3E" w:rsidRDefault="00F51B3E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F51B3E" w:rsidRDefault="00F51B3E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F51B3E" w:rsidRDefault="00F51B3E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F51B3E" w:rsidRDefault="00F51B3E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4D75A8">
              <w:t>ID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F51B3E" w:rsidRDefault="00F51B3E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4D75A8">
              <w:t>DEVID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F51B3E" w:rsidRDefault="00F51B3E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F51B3E">
              <w:t>OPENCLOSE</w:t>
            </w:r>
          </w:p>
        </w:tc>
        <w:tc>
          <w:tcPr>
            <w:tcW w:w="1754" w:type="pct"/>
          </w:tcPr>
          <w:p w:rsidR="00F51B3E" w:rsidRDefault="00F51B3E" w:rsidP="00DD6774">
            <w:proofErr w:type="gramStart"/>
            <w:r w:rsidRPr="00F51B3E">
              <w:rPr>
                <w:rFonts w:hint="eastAsia"/>
              </w:rPr>
              <w:t>门状态</w:t>
            </w:r>
            <w:proofErr w:type="gramEnd"/>
            <w:r w:rsidRPr="00F51B3E">
              <w:rPr>
                <w:rFonts w:hint="eastAsia"/>
              </w:rPr>
              <w:t xml:space="preserve"> Y-</w:t>
            </w:r>
            <w:r w:rsidRPr="00F51B3E">
              <w:rPr>
                <w:rFonts w:hint="eastAsia"/>
              </w:rPr>
              <w:t>关</w:t>
            </w:r>
            <w:r w:rsidRPr="00F51B3E">
              <w:rPr>
                <w:rFonts w:hint="eastAsia"/>
              </w:rPr>
              <w:t xml:space="preserve"> N-</w:t>
            </w:r>
            <w:r w:rsidRPr="00F51B3E">
              <w:rPr>
                <w:rFonts w:hint="eastAsia"/>
              </w:rPr>
              <w:t>开</w:t>
            </w:r>
          </w:p>
        </w:tc>
        <w:tc>
          <w:tcPr>
            <w:tcW w:w="1244" w:type="pct"/>
          </w:tcPr>
          <w:p w:rsidR="00F51B3E" w:rsidRDefault="00F51B3E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4D75A8">
              <w:t>LEVEL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报警等级</w:t>
            </w:r>
          </w:p>
        </w:tc>
        <w:tc>
          <w:tcPr>
            <w:tcW w:w="1244" w:type="pct"/>
          </w:tcPr>
          <w:p w:rsidR="00F51B3E" w:rsidRDefault="00F51B3E" w:rsidP="00DD6774">
            <w:r>
              <w:rPr>
                <w:rFonts w:hint="eastAsia"/>
              </w:rPr>
              <w:t>TINYINT(1)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4D75A8">
              <w:t>ALARMUPDATETIME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F51B3E" w:rsidRDefault="00F51B3E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4D75A8">
              <w:t>NORMAL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故障</w:t>
            </w:r>
          </w:p>
        </w:tc>
        <w:tc>
          <w:tcPr>
            <w:tcW w:w="1244" w:type="pct"/>
          </w:tcPr>
          <w:p w:rsidR="00F51B3E" w:rsidRPr="00613B9A" w:rsidRDefault="00F51B3E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4D75A8">
              <w:t>ONLINE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在线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离线</w:t>
            </w:r>
          </w:p>
        </w:tc>
        <w:tc>
          <w:tcPr>
            <w:tcW w:w="1244" w:type="pct"/>
          </w:tcPr>
          <w:p w:rsidR="00F51B3E" w:rsidRPr="00613B9A" w:rsidRDefault="00F51B3E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Default="00F51B3E" w:rsidP="00DD6774">
            <w:r w:rsidRPr="004D75A8">
              <w:t>POWER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低电压</w:t>
            </w:r>
          </w:p>
        </w:tc>
        <w:tc>
          <w:tcPr>
            <w:tcW w:w="1244" w:type="pct"/>
          </w:tcPr>
          <w:p w:rsidR="00F51B3E" w:rsidRPr="00613B9A" w:rsidRDefault="00F51B3E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</w:tcPr>
          <w:p w:rsidR="00F51B3E" w:rsidRPr="004D75A8" w:rsidRDefault="00F51B3E" w:rsidP="00DD6774">
            <w:r w:rsidRPr="004D75A8">
              <w:t>DEVUPDATETIME</w:t>
            </w:r>
          </w:p>
        </w:tc>
        <w:tc>
          <w:tcPr>
            <w:tcW w:w="1754" w:type="pct"/>
          </w:tcPr>
          <w:p w:rsidR="00F51B3E" w:rsidRDefault="00F51B3E" w:rsidP="00DD6774">
            <w:r w:rsidRPr="004D75A8">
              <w:rPr>
                <w:rFonts w:hint="eastAsia"/>
              </w:rPr>
              <w:t>设备状态更新时间</w:t>
            </w:r>
          </w:p>
        </w:tc>
        <w:tc>
          <w:tcPr>
            <w:tcW w:w="1244" w:type="pct"/>
          </w:tcPr>
          <w:p w:rsidR="00F51B3E" w:rsidRPr="00613B9A" w:rsidRDefault="00F51B3E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F51B3E" w:rsidRDefault="00F51B3E" w:rsidP="00DD6774"/>
        </w:tc>
      </w:tr>
      <w:tr w:rsidR="00F51B3E" w:rsidTr="00DD6774">
        <w:tc>
          <w:tcPr>
            <w:tcW w:w="1303" w:type="pct"/>
            <w:shd w:val="clear" w:color="auto" w:fill="DDD9C3" w:themeFill="background2" w:themeFillShade="E6"/>
          </w:tcPr>
          <w:p w:rsidR="00F51B3E" w:rsidRDefault="00F51B3E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F51B3E" w:rsidRDefault="00F51B3E" w:rsidP="00DD6774"/>
        </w:tc>
      </w:tr>
    </w:tbl>
    <w:p w:rsidR="00F51B3E" w:rsidRDefault="00F51B3E" w:rsidP="00F51B3E"/>
    <w:p w:rsidR="0008453B" w:rsidRDefault="009A4F4B" w:rsidP="0008453B">
      <w:pPr>
        <w:pStyle w:val="3"/>
      </w:pPr>
      <w:r>
        <w:rPr>
          <w:rFonts w:hint="eastAsia"/>
        </w:rPr>
        <w:lastRenderedPageBreak/>
        <w:t>3</w:t>
      </w:r>
      <w:r w:rsidR="0008453B">
        <w:rPr>
          <w:rFonts w:hint="eastAsia"/>
        </w:rPr>
        <w:t>.10</w:t>
      </w:r>
      <w:r w:rsidR="0008453B" w:rsidRPr="0008453B">
        <w:rPr>
          <w:rFonts w:hint="eastAsia"/>
        </w:rPr>
        <w:t>室内网关当前信息表</w:t>
      </w:r>
      <w:r w:rsidR="0008453B">
        <w:rPr>
          <w:rFonts w:hint="eastAsia"/>
        </w:rPr>
        <w:t>(</w:t>
      </w:r>
      <w:proofErr w:type="spellStart"/>
      <w:r w:rsidR="0008453B" w:rsidRPr="0008453B">
        <w:t>mordo_state_current_gateway</w:t>
      </w:r>
      <w:proofErr w:type="spellEnd"/>
      <w:r w:rsidR="0008453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08453B" w:rsidRDefault="0008453B" w:rsidP="00DD6774">
            <w:proofErr w:type="spellStart"/>
            <w:r w:rsidRPr="0008453B">
              <w:t>mordo_state_current_gateway</w:t>
            </w:r>
            <w:proofErr w:type="spellEnd"/>
          </w:p>
        </w:tc>
      </w:tr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08453B" w:rsidRDefault="0008453B" w:rsidP="00DD6774">
            <w:r w:rsidRPr="0008453B">
              <w:rPr>
                <w:rFonts w:hint="eastAsia"/>
              </w:rPr>
              <w:t>室内网关当前信息表</w:t>
            </w:r>
          </w:p>
        </w:tc>
      </w:tr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ID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DEVID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LEVEL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报警等级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TINYINT(1)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NORMAL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故障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ONLINE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在线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离线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POWER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低电压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Pr="004D75A8" w:rsidRDefault="0008453B" w:rsidP="00DD6774">
            <w:r w:rsidRPr="004D75A8">
              <w:t>DEVUPDATETIME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设备状态更新时间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08453B" w:rsidRDefault="0008453B" w:rsidP="00DD6774"/>
        </w:tc>
      </w:tr>
    </w:tbl>
    <w:p w:rsidR="0008453B" w:rsidRDefault="0008453B" w:rsidP="0008453B"/>
    <w:p w:rsidR="0008453B" w:rsidRDefault="009A4F4B" w:rsidP="0008453B">
      <w:pPr>
        <w:pStyle w:val="3"/>
      </w:pPr>
      <w:r>
        <w:rPr>
          <w:rFonts w:hint="eastAsia"/>
        </w:rPr>
        <w:t>3</w:t>
      </w:r>
      <w:r w:rsidR="0008453B">
        <w:rPr>
          <w:rFonts w:hint="eastAsia"/>
        </w:rPr>
        <w:t>.11</w:t>
      </w:r>
      <w:r w:rsidR="0008453B" w:rsidRPr="0008453B">
        <w:rPr>
          <w:rFonts w:hint="eastAsia"/>
        </w:rPr>
        <w:t>一键报警当前信息表</w:t>
      </w:r>
      <w:r w:rsidR="0008453B">
        <w:rPr>
          <w:rFonts w:hint="eastAsia"/>
        </w:rPr>
        <w:t>(</w:t>
      </w:r>
      <w:proofErr w:type="spellStart"/>
      <w:r w:rsidR="0008453B" w:rsidRPr="0008453B">
        <w:t>mordo_state_current_keyalarm</w:t>
      </w:r>
      <w:proofErr w:type="spellEnd"/>
      <w:r w:rsidR="0008453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08453B" w:rsidRDefault="0008453B" w:rsidP="00DD6774">
            <w:proofErr w:type="spellStart"/>
            <w:r w:rsidRPr="0008453B">
              <w:t>mordo_state_current_keyalarm</w:t>
            </w:r>
            <w:proofErr w:type="spellEnd"/>
          </w:p>
        </w:tc>
      </w:tr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08453B" w:rsidRDefault="0008453B" w:rsidP="00DD6774">
            <w:r w:rsidRPr="0008453B">
              <w:rPr>
                <w:rFonts w:hint="eastAsia"/>
              </w:rPr>
              <w:t>一键报警当前信息表</w:t>
            </w:r>
          </w:p>
        </w:tc>
      </w:tr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ID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DEVID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08453B">
              <w:t>ALARM</w:t>
            </w:r>
          </w:p>
        </w:tc>
        <w:tc>
          <w:tcPr>
            <w:tcW w:w="1754" w:type="pct"/>
          </w:tcPr>
          <w:p w:rsidR="0008453B" w:rsidRDefault="0008453B" w:rsidP="00DD6774">
            <w:r w:rsidRPr="0008453B">
              <w:rPr>
                <w:rFonts w:hint="eastAsia"/>
              </w:rPr>
              <w:t>报警状态</w:t>
            </w:r>
            <w:r w:rsidRPr="0008453B">
              <w:rPr>
                <w:rFonts w:hint="eastAsia"/>
              </w:rPr>
              <w:t xml:space="preserve"> Y-</w:t>
            </w:r>
            <w:r w:rsidRPr="0008453B">
              <w:rPr>
                <w:rFonts w:hint="eastAsia"/>
              </w:rPr>
              <w:t>报警</w:t>
            </w:r>
            <w:r w:rsidRPr="0008453B">
              <w:rPr>
                <w:rFonts w:hint="eastAsia"/>
              </w:rPr>
              <w:t xml:space="preserve"> N-</w:t>
            </w:r>
            <w:r w:rsidRPr="0008453B">
              <w:rPr>
                <w:rFonts w:hint="eastAsia"/>
              </w:rPr>
              <w:t>无报警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08453B" w:rsidRDefault="0008453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NORMAL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故障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ONLINE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在线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离线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Default="0008453B" w:rsidP="00DD6774">
            <w:r w:rsidRPr="004D75A8">
              <w:t>POWER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低电压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</w:tcPr>
          <w:p w:rsidR="0008453B" w:rsidRPr="004D75A8" w:rsidRDefault="0008453B" w:rsidP="00DD6774">
            <w:r w:rsidRPr="004D75A8">
              <w:t>DEVUPDATETIME</w:t>
            </w:r>
          </w:p>
        </w:tc>
        <w:tc>
          <w:tcPr>
            <w:tcW w:w="1754" w:type="pct"/>
          </w:tcPr>
          <w:p w:rsidR="0008453B" w:rsidRDefault="0008453B" w:rsidP="00DD6774">
            <w:r w:rsidRPr="004D75A8">
              <w:rPr>
                <w:rFonts w:hint="eastAsia"/>
              </w:rPr>
              <w:t>设备状态更新时间</w:t>
            </w:r>
          </w:p>
        </w:tc>
        <w:tc>
          <w:tcPr>
            <w:tcW w:w="1244" w:type="pct"/>
          </w:tcPr>
          <w:p w:rsidR="0008453B" w:rsidRPr="00613B9A" w:rsidRDefault="0008453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08453B" w:rsidRDefault="0008453B" w:rsidP="00DD6774"/>
        </w:tc>
      </w:tr>
      <w:tr w:rsidR="0008453B" w:rsidTr="00DD6774">
        <w:tc>
          <w:tcPr>
            <w:tcW w:w="1303" w:type="pct"/>
            <w:shd w:val="clear" w:color="auto" w:fill="DDD9C3" w:themeFill="background2" w:themeFillShade="E6"/>
          </w:tcPr>
          <w:p w:rsidR="0008453B" w:rsidRDefault="0008453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08453B" w:rsidRDefault="0008453B" w:rsidP="00DD6774"/>
        </w:tc>
      </w:tr>
    </w:tbl>
    <w:p w:rsidR="0008453B" w:rsidRDefault="0008453B" w:rsidP="0008453B"/>
    <w:p w:rsidR="001D29B2" w:rsidRDefault="009A4F4B" w:rsidP="001D29B2">
      <w:pPr>
        <w:pStyle w:val="3"/>
      </w:pPr>
      <w:r>
        <w:rPr>
          <w:rFonts w:hint="eastAsia"/>
        </w:rPr>
        <w:t>3</w:t>
      </w:r>
      <w:r w:rsidR="001D29B2">
        <w:rPr>
          <w:rFonts w:hint="eastAsia"/>
        </w:rPr>
        <w:t>.12</w:t>
      </w:r>
      <w:r w:rsidR="001D29B2" w:rsidRPr="001D29B2">
        <w:rPr>
          <w:rFonts w:hint="eastAsia"/>
        </w:rPr>
        <w:t>定位器当前状态表</w:t>
      </w:r>
      <w:r w:rsidR="001D29B2">
        <w:rPr>
          <w:rFonts w:hint="eastAsia"/>
        </w:rPr>
        <w:t>(</w:t>
      </w:r>
      <w:proofErr w:type="spellStart"/>
      <w:r w:rsidR="001D29B2" w:rsidRPr="001D29B2">
        <w:t>mordo_state_current_location</w:t>
      </w:r>
      <w:proofErr w:type="spellEnd"/>
      <w:r w:rsidR="001D29B2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1D29B2" w:rsidTr="00DD6774">
        <w:tc>
          <w:tcPr>
            <w:tcW w:w="1303" w:type="pct"/>
            <w:shd w:val="clear" w:color="auto" w:fill="DDD9C3" w:themeFill="background2" w:themeFillShade="E6"/>
          </w:tcPr>
          <w:p w:rsidR="001D29B2" w:rsidRDefault="001D29B2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1D29B2" w:rsidRDefault="001D29B2" w:rsidP="00DD6774">
            <w:proofErr w:type="spellStart"/>
            <w:r w:rsidRPr="001D29B2">
              <w:t>mordo_state_current_location</w:t>
            </w:r>
            <w:proofErr w:type="spellEnd"/>
          </w:p>
        </w:tc>
      </w:tr>
      <w:tr w:rsidR="001D29B2" w:rsidTr="00DD6774">
        <w:tc>
          <w:tcPr>
            <w:tcW w:w="1303" w:type="pct"/>
            <w:shd w:val="clear" w:color="auto" w:fill="DDD9C3" w:themeFill="background2" w:themeFillShade="E6"/>
          </w:tcPr>
          <w:p w:rsidR="001D29B2" w:rsidRDefault="001D29B2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1D29B2" w:rsidRDefault="001D29B2" w:rsidP="00DD6774">
            <w:r w:rsidRPr="001D29B2">
              <w:rPr>
                <w:rFonts w:hint="eastAsia"/>
              </w:rPr>
              <w:t>定位器当前状态表</w:t>
            </w:r>
          </w:p>
        </w:tc>
      </w:tr>
      <w:tr w:rsidR="001D29B2" w:rsidTr="00DD6774">
        <w:tc>
          <w:tcPr>
            <w:tcW w:w="1303" w:type="pct"/>
            <w:shd w:val="clear" w:color="auto" w:fill="DDD9C3" w:themeFill="background2" w:themeFillShade="E6"/>
          </w:tcPr>
          <w:p w:rsidR="001D29B2" w:rsidRDefault="001D29B2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1D29B2" w:rsidRDefault="001D29B2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1D29B2" w:rsidRDefault="001D29B2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1D29B2" w:rsidRDefault="001D29B2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4D75A8">
              <w:t>ID</w:t>
            </w:r>
          </w:p>
        </w:tc>
        <w:tc>
          <w:tcPr>
            <w:tcW w:w="1754" w:type="pct"/>
          </w:tcPr>
          <w:p w:rsidR="001D29B2" w:rsidRDefault="001D29B2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4D75A8">
              <w:t>DEVID</w:t>
            </w:r>
          </w:p>
        </w:tc>
        <w:tc>
          <w:tcPr>
            <w:tcW w:w="1754" w:type="pct"/>
          </w:tcPr>
          <w:p w:rsidR="001D29B2" w:rsidRDefault="001D29B2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1D29B2">
              <w:t>CURRPOSITIONID</w:t>
            </w:r>
          </w:p>
        </w:tc>
        <w:tc>
          <w:tcPr>
            <w:tcW w:w="1754" w:type="pct"/>
          </w:tcPr>
          <w:p w:rsidR="001D29B2" w:rsidRDefault="001D29B2" w:rsidP="00DD6774">
            <w:r w:rsidRPr="001D29B2">
              <w:rPr>
                <w:rFonts w:hint="eastAsia"/>
              </w:rPr>
              <w:t>当前所在位置编号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1D29B2">
              <w:t>CURRLOG</w:t>
            </w:r>
          </w:p>
        </w:tc>
        <w:tc>
          <w:tcPr>
            <w:tcW w:w="1754" w:type="pct"/>
          </w:tcPr>
          <w:p w:rsidR="001D29B2" w:rsidRDefault="001D29B2" w:rsidP="00DD6774">
            <w:r w:rsidRPr="001D29B2">
              <w:rPr>
                <w:rFonts w:hint="eastAsia"/>
              </w:rPr>
              <w:t>当前所在经度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DECIMAL(10,6)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1D29B2">
              <w:t>CURRLAT</w:t>
            </w:r>
          </w:p>
        </w:tc>
        <w:tc>
          <w:tcPr>
            <w:tcW w:w="1754" w:type="pct"/>
          </w:tcPr>
          <w:p w:rsidR="001D29B2" w:rsidRDefault="001D29B2" w:rsidP="00DD6774">
            <w:r w:rsidRPr="001D29B2">
              <w:rPr>
                <w:rFonts w:hint="eastAsia"/>
              </w:rPr>
              <w:t>当前所在纬度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DECIMAL(10,6)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1D29B2">
              <w:lastRenderedPageBreak/>
              <w:t>LEAVED</w:t>
            </w:r>
          </w:p>
        </w:tc>
        <w:tc>
          <w:tcPr>
            <w:tcW w:w="1754" w:type="pct"/>
          </w:tcPr>
          <w:p w:rsidR="001D29B2" w:rsidRDefault="001D29B2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越界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1D29B2">
              <w:t>LEAVEDUPDATETIME</w:t>
            </w:r>
          </w:p>
        </w:tc>
        <w:tc>
          <w:tcPr>
            <w:tcW w:w="1754" w:type="pct"/>
          </w:tcPr>
          <w:p w:rsidR="001D29B2" w:rsidRDefault="001D29B2" w:rsidP="00DD6774">
            <w:r w:rsidRPr="001D29B2">
              <w:rPr>
                <w:rFonts w:hint="eastAsia"/>
              </w:rPr>
              <w:t>位置记录更新时间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Pr="004D75A8" w:rsidRDefault="001D29B2" w:rsidP="001D29B2">
            <w:r w:rsidRPr="001D29B2">
              <w:t>BODYSTATE</w:t>
            </w:r>
          </w:p>
        </w:tc>
        <w:tc>
          <w:tcPr>
            <w:tcW w:w="1754" w:type="pct"/>
          </w:tcPr>
          <w:p w:rsidR="001D29B2" w:rsidRDefault="001D29B2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摔倒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Pr="004D75A8" w:rsidRDefault="001D29B2" w:rsidP="00DD6774">
            <w:r w:rsidRPr="001D29B2">
              <w:t>MANUALALARM</w:t>
            </w:r>
          </w:p>
        </w:tc>
        <w:tc>
          <w:tcPr>
            <w:tcW w:w="1754" w:type="pct"/>
          </w:tcPr>
          <w:p w:rsidR="001D29B2" w:rsidRPr="004D75A8" w:rsidRDefault="001D29B2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手动报警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Pr="004D75A8" w:rsidRDefault="001D29B2" w:rsidP="00DD6774">
            <w:r w:rsidRPr="001D29B2">
              <w:t>BODYUPDATETIME</w:t>
            </w:r>
          </w:p>
        </w:tc>
        <w:tc>
          <w:tcPr>
            <w:tcW w:w="1754" w:type="pct"/>
          </w:tcPr>
          <w:p w:rsidR="001D29B2" w:rsidRPr="004D75A8" w:rsidRDefault="001D29B2" w:rsidP="00DD6774">
            <w:r w:rsidRPr="001D29B2">
              <w:rPr>
                <w:rFonts w:hint="eastAsia"/>
              </w:rPr>
              <w:t>身体状态更新时间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Pr="004D75A8" w:rsidRDefault="001D29B2" w:rsidP="00DD6774">
            <w:r w:rsidRPr="001D29B2">
              <w:t>MOVING</w:t>
            </w:r>
          </w:p>
        </w:tc>
        <w:tc>
          <w:tcPr>
            <w:tcW w:w="1754" w:type="pct"/>
          </w:tcPr>
          <w:p w:rsidR="001D29B2" w:rsidRPr="004D75A8" w:rsidRDefault="001D29B2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人卡分离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Pr="004D75A8" w:rsidRDefault="001D29B2" w:rsidP="00DD6774">
            <w:r w:rsidRPr="001D29B2">
              <w:t>MOVINGUPDATETIME</w:t>
            </w:r>
          </w:p>
        </w:tc>
        <w:tc>
          <w:tcPr>
            <w:tcW w:w="1754" w:type="pct"/>
          </w:tcPr>
          <w:p w:rsidR="001D29B2" w:rsidRPr="004D75A8" w:rsidRDefault="001D29B2" w:rsidP="00DD6774">
            <w:r w:rsidRPr="001D29B2">
              <w:rPr>
                <w:rFonts w:hint="eastAsia"/>
              </w:rPr>
              <w:t>人卡分离记录更新时间</w:t>
            </w:r>
          </w:p>
        </w:tc>
        <w:tc>
          <w:tcPr>
            <w:tcW w:w="1244" w:type="pct"/>
          </w:tcPr>
          <w:p w:rsidR="001D29B2" w:rsidRDefault="001D29B2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4D75A8">
              <w:t>NORMAL</w:t>
            </w:r>
          </w:p>
        </w:tc>
        <w:tc>
          <w:tcPr>
            <w:tcW w:w="1754" w:type="pct"/>
          </w:tcPr>
          <w:p w:rsidR="001D29B2" w:rsidRDefault="001D29B2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故障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4D75A8">
              <w:t>ONLINE</w:t>
            </w:r>
          </w:p>
        </w:tc>
        <w:tc>
          <w:tcPr>
            <w:tcW w:w="1754" w:type="pct"/>
          </w:tcPr>
          <w:p w:rsidR="001D29B2" w:rsidRDefault="001D29B2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在线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离线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Default="001D29B2" w:rsidP="00DD6774">
            <w:r w:rsidRPr="004D75A8">
              <w:t>POWER</w:t>
            </w:r>
          </w:p>
        </w:tc>
        <w:tc>
          <w:tcPr>
            <w:tcW w:w="1754" w:type="pct"/>
          </w:tcPr>
          <w:p w:rsidR="001D29B2" w:rsidRDefault="001D29B2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低电压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</w:tcPr>
          <w:p w:rsidR="001D29B2" w:rsidRPr="004D75A8" w:rsidRDefault="001D29B2" w:rsidP="00DD6774">
            <w:r w:rsidRPr="004D75A8">
              <w:t>DEVUPDATETIME</w:t>
            </w:r>
          </w:p>
        </w:tc>
        <w:tc>
          <w:tcPr>
            <w:tcW w:w="1754" w:type="pct"/>
          </w:tcPr>
          <w:p w:rsidR="001D29B2" w:rsidRDefault="001D29B2" w:rsidP="00DD6774">
            <w:r w:rsidRPr="004D75A8">
              <w:rPr>
                <w:rFonts w:hint="eastAsia"/>
              </w:rPr>
              <w:t>设备状态更新时间</w:t>
            </w:r>
          </w:p>
        </w:tc>
        <w:tc>
          <w:tcPr>
            <w:tcW w:w="1244" w:type="pct"/>
          </w:tcPr>
          <w:p w:rsidR="001D29B2" w:rsidRPr="00613B9A" w:rsidRDefault="001D29B2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1D29B2" w:rsidRDefault="001D29B2" w:rsidP="00DD6774"/>
        </w:tc>
      </w:tr>
      <w:tr w:rsidR="001D29B2" w:rsidTr="00DD6774">
        <w:tc>
          <w:tcPr>
            <w:tcW w:w="1303" w:type="pct"/>
            <w:shd w:val="clear" w:color="auto" w:fill="DDD9C3" w:themeFill="background2" w:themeFillShade="E6"/>
          </w:tcPr>
          <w:p w:rsidR="001D29B2" w:rsidRDefault="001D29B2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1D29B2" w:rsidRDefault="001D29B2" w:rsidP="00DD6774"/>
        </w:tc>
      </w:tr>
    </w:tbl>
    <w:p w:rsidR="0008453B" w:rsidRDefault="0008453B" w:rsidP="0008453B"/>
    <w:p w:rsidR="008C413B" w:rsidRDefault="009A4F4B" w:rsidP="008C413B">
      <w:pPr>
        <w:pStyle w:val="3"/>
      </w:pPr>
      <w:r>
        <w:rPr>
          <w:rFonts w:hint="eastAsia"/>
        </w:rPr>
        <w:t>3</w:t>
      </w:r>
      <w:r w:rsidR="008C413B">
        <w:rPr>
          <w:rFonts w:hint="eastAsia"/>
        </w:rPr>
        <w:t>.13</w:t>
      </w:r>
      <w:r w:rsidR="008C413B" w:rsidRPr="008C413B">
        <w:rPr>
          <w:rFonts w:hint="eastAsia"/>
        </w:rPr>
        <w:t>尿湿当前信息表</w:t>
      </w:r>
      <w:r w:rsidR="008C413B">
        <w:rPr>
          <w:rFonts w:hint="eastAsia"/>
        </w:rPr>
        <w:t>(</w:t>
      </w:r>
      <w:proofErr w:type="spellStart"/>
      <w:r w:rsidR="008C413B" w:rsidRPr="008C413B">
        <w:t>mordo_state_current_urine</w:t>
      </w:r>
      <w:proofErr w:type="spellEnd"/>
      <w:r w:rsidR="008C413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8C413B" w:rsidTr="00DD6774">
        <w:tc>
          <w:tcPr>
            <w:tcW w:w="1303" w:type="pct"/>
            <w:shd w:val="clear" w:color="auto" w:fill="DDD9C3" w:themeFill="background2" w:themeFillShade="E6"/>
          </w:tcPr>
          <w:p w:rsidR="008C413B" w:rsidRDefault="008C413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8C413B" w:rsidRDefault="008C413B" w:rsidP="008C413B">
            <w:proofErr w:type="spellStart"/>
            <w:r w:rsidRPr="008C413B">
              <w:t>mordo_state_current_urine</w:t>
            </w:r>
            <w:proofErr w:type="spellEnd"/>
          </w:p>
        </w:tc>
      </w:tr>
      <w:tr w:rsidR="008C413B" w:rsidTr="00DD6774">
        <w:tc>
          <w:tcPr>
            <w:tcW w:w="1303" w:type="pct"/>
            <w:shd w:val="clear" w:color="auto" w:fill="DDD9C3" w:themeFill="background2" w:themeFillShade="E6"/>
          </w:tcPr>
          <w:p w:rsidR="008C413B" w:rsidRDefault="008C413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8C413B" w:rsidRDefault="008C413B" w:rsidP="00DD6774">
            <w:r w:rsidRPr="008C413B">
              <w:rPr>
                <w:rFonts w:hint="eastAsia"/>
              </w:rPr>
              <w:t>尿湿当前信息表</w:t>
            </w:r>
          </w:p>
        </w:tc>
      </w:tr>
      <w:tr w:rsidR="008C413B" w:rsidTr="00DD6774">
        <w:tc>
          <w:tcPr>
            <w:tcW w:w="1303" w:type="pct"/>
            <w:shd w:val="clear" w:color="auto" w:fill="DDD9C3" w:themeFill="background2" w:themeFillShade="E6"/>
          </w:tcPr>
          <w:p w:rsidR="008C413B" w:rsidRDefault="008C413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8C413B" w:rsidRDefault="008C413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8C413B" w:rsidRDefault="008C413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8C413B" w:rsidRDefault="008C413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8C413B" w:rsidTr="00DD6774">
        <w:tc>
          <w:tcPr>
            <w:tcW w:w="1303" w:type="pct"/>
          </w:tcPr>
          <w:p w:rsidR="008C413B" w:rsidRDefault="008C413B" w:rsidP="00DD6774">
            <w:r w:rsidRPr="004D75A8">
              <w:t>ID</w:t>
            </w:r>
          </w:p>
        </w:tc>
        <w:tc>
          <w:tcPr>
            <w:tcW w:w="1754" w:type="pct"/>
          </w:tcPr>
          <w:p w:rsidR="008C413B" w:rsidRDefault="008C413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8C413B" w:rsidRDefault="008C413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</w:tcPr>
          <w:p w:rsidR="008C413B" w:rsidRDefault="008C413B" w:rsidP="00DD6774">
            <w:r w:rsidRPr="004D75A8">
              <w:t>DEVID</w:t>
            </w:r>
          </w:p>
        </w:tc>
        <w:tc>
          <w:tcPr>
            <w:tcW w:w="1754" w:type="pct"/>
          </w:tcPr>
          <w:p w:rsidR="008C413B" w:rsidRDefault="008C413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8C413B" w:rsidRDefault="008C413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</w:tcPr>
          <w:p w:rsidR="008C413B" w:rsidRDefault="008C413B" w:rsidP="00DD6774">
            <w:r w:rsidRPr="0008453B">
              <w:t>ALARM</w:t>
            </w:r>
          </w:p>
        </w:tc>
        <w:tc>
          <w:tcPr>
            <w:tcW w:w="1754" w:type="pct"/>
          </w:tcPr>
          <w:p w:rsidR="008C413B" w:rsidRDefault="008C413B" w:rsidP="00DD6774">
            <w:r w:rsidRPr="0008453B">
              <w:rPr>
                <w:rFonts w:hint="eastAsia"/>
              </w:rPr>
              <w:t>报警状态</w:t>
            </w:r>
            <w:r w:rsidRPr="0008453B">
              <w:rPr>
                <w:rFonts w:hint="eastAsia"/>
              </w:rPr>
              <w:t xml:space="preserve"> Y-</w:t>
            </w:r>
            <w:r w:rsidRPr="0008453B">
              <w:rPr>
                <w:rFonts w:hint="eastAsia"/>
              </w:rPr>
              <w:t>报警</w:t>
            </w:r>
            <w:r w:rsidRPr="0008453B">
              <w:rPr>
                <w:rFonts w:hint="eastAsia"/>
              </w:rPr>
              <w:t xml:space="preserve"> N-</w:t>
            </w:r>
            <w:r w:rsidRPr="0008453B">
              <w:rPr>
                <w:rFonts w:hint="eastAsia"/>
              </w:rPr>
              <w:t>无报警</w:t>
            </w:r>
          </w:p>
        </w:tc>
        <w:tc>
          <w:tcPr>
            <w:tcW w:w="1244" w:type="pct"/>
          </w:tcPr>
          <w:p w:rsidR="008C413B" w:rsidRDefault="008C41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</w:tcPr>
          <w:p w:rsidR="008C413B" w:rsidRDefault="008C413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8C413B" w:rsidRDefault="008C413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8C413B" w:rsidRDefault="008C413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</w:tcPr>
          <w:p w:rsidR="008C413B" w:rsidRDefault="008C413B" w:rsidP="00DD6774">
            <w:r w:rsidRPr="004D75A8">
              <w:t>NORMAL</w:t>
            </w:r>
          </w:p>
        </w:tc>
        <w:tc>
          <w:tcPr>
            <w:tcW w:w="1754" w:type="pct"/>
          </w:tcPr>
          <w:p w:rsidR="008C413B" w:rsidRDefault="008C41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故障</w:t>
            </w:r>
          </w:p>
        </w:tc>
        <w:tc>
          <w:tcPr>
            <w:tcW w:w="1244" w:type="pct"/>
          </w:tcPr>
          <w:p w:rsidR="008C413B" w:rsidRPr="00613B9A" w:rsidRDefault="008C41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</w:tcPr>
          <w:p w:rsidR="008C413B" w:rsidRDefault="008C413B" w:rsidP="00DD6774">
            <w:r w:rsidRPr="004D75A8">
              <w:t>ONLINE</w:t>
            </w:r>
          </w:p>
        </w:tc>
        <w:tc>
          <w:tcPr>
            <w:tcW w:w="1754" w:type="pct"/>
          </w:tcPr>
          <w:p w:rsidR="008C413B" w:rsidRDefault="008C41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在线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离线</w:t>
            </w:r>
          </w:p>
        </w:tc>
        <w:tc>
          <w:tcPr>
            <w:tcW w:w="1244" w:type="pct"/>
          </w:tcPr>
          <w:p w:rsidR="008C413B" w:rsidRPr="00613B9A" w:rsidRDefault="008C41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</w:tcPr>
          <w:p w:rsidR="008C413B" w:rsidRDefault="008C413B" w:rsidP="00DD6774">
            <w:r w:rsidRPr="004D75A8">
              <w:t>POWER</w:t>
            </w:r>
          </w:p>
        </w:tc>
        <w:tc>
          <w:tcPr>
            <w:tcW w:w="1754" w:type="pct"/>
          </w:tcPr>
          <w:p w:rsidR="008C413B" w:rsidRDefault="008C413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低电压</w:t>
            </w:r>
          </w:p>
        </w:tc>
        <w:tc>
          <w:tcPr>
            <w:tcW w:w="1244" w:type="pct"/>
          </w:tcPr>
          <w:p w:rsidR="008C413B" w:rsidRPr="00613B9A" w:rsidRDefault="008C413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</w:tcPr>
          <w:p w:rsidR="008C413B" w:rsidRPr="004D75A8" w:rsidRDefault="008C413B" w:rsidP="00DD6774">
            <w:r w:rsidRPr="004D75A8">
              <w:t>DEVUPDATETIME</w:t>
            </w:r>
          </w:p>
        </w:tc>
        <w:tc>
          <w:tcPr>
            <w:tcW w:w="1754" w:type="pct"/>
          </w:tcPr>
          <w:p w:rsidR="008C413B" w:rsidRDefault="008C413B" w:rsidP="00DD6774">
            <w:r w:rsidRPr="004D75A8">
              <w:rPr>
                <w:rFonts w:hint="eastAsia"/>
              </w:rPr>
              <w:t>设备状态更新时间</w:t>
            </w:r>
          </w:p>
        </w:tc>
        <w:tc>
          <w:tcPr>
            <w:tcW w:w="1244" w:type="pct"/>
          </w:tcPr>
          <w:p w:rsidR="008C413B" w:rsidRPr="00613B9A" w:rsidRDefault="008C413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C413B" w:rsidRDefault="008C413B" w:rsidP="00DD6774"/>
        </w:tc>
      </w:tr>
      <w:tr w:rsidR="008C413B" w:rsidTr="00DD6774">
        <w:tc>
          <w:tcPr>
            <w:tcW w:w="1303" w:type="pct"/>
            <w:shd w:val="clear" w:color="auto" w:fill="DDD9C3" w:themeFill="background2" w:themeFillShade="E6"/>
          </w:tcPr>
          <w:p w:rsidR="008C413B" w:rsidRDefault="008C413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8C413B" w:rsidRDefault="008C413B" w:rsidP="00DD6774"/>
        </w:tc>
      </w:tr>
    </w:tbl>
    <w:p w:rsidR="008C413B" w:rsidRDefault="008C413B" w:rsidP="008C413B"/>
    <w:p w:rsidR="00CA67EB" w:rsidRDefault="009A4F4B" w:rsidP="00CA67EB">
      <w:pPr>
        <w:pStyle w:val="3"/>
      </w:pPr>
      <w:r>
        <w:rPr>
          <w:rFonts w:hint="eastAsia"/>
        </w:rPr>
        <w:t>3</w:t>
      </w:r>
      <w:r w:rsidR="00CA67EB">
        <w:rPr>
          <w:rFonts w:hint="eastAsia"/>
        </w:rPr>
        <w:t>.14</w:t>
      </w:r>
      <w:r w:rsidR="00CA67EB" w:rsidRPr="00CA67EB">
        <w:rPr>
          <w:rFonts w:hint="eastAsia"/>
        </w:rPr>
        <w:t>腕带当前信息表</w:t>
      </w:r>
      <w:r w:rsidR="00CA67EB">
        <w:rPr>
          <w:rFonts w:hint="eastAsia"/>
        </w:rPr>
        <w:t>(</w:t>
      </w:r>
      <w:proofErr w:type="spellStart"/>
      <w:r w:rsidR="00CA67EB" w:rsidRPr="00CA67EB">
        <w:t>mordo_state_current_wandai</w:t>
      </w:r>
      <w:proofErr w:type="spellEnd"/>
      <w:r w:rsidR="00CA67E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CA67EB" w:rsidTr="00DD6774">
        <w:tc>
          <w:tcPr>
            <w:tcW w:w="1303" w:type="pct"/>
            <w:shd w:val="clear" w:color="auto" w:fill="DDD9C3" w:themeFill="background2" w:themeFillShade="E6"/>
          </w:tcPr>
          <w:p w:rsidR="00CA67EB" w:rsidRDefault="00CA67E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CA67EB" w:rsidRDefault="00CA67EB" w:rsidP="00DD6774">
            <w:proofErr w:type="spellStart"/>
            <w:r w:rsidRPr="00CA67EB">
              <w:t>mordo_state_current_wandai</w:t>
            </w:r>
            <w:proofErr w:type="spellEnd"/>
          </w:p>
        </w:tc>
      </w:tr>
      <w:tr w:rsidR="00CA67EB" w:rsidTr="00DD6774">
        <w:tc>
          <w:tcPr>
            <w:tcW w:w="1303" w:type="pct"/>
            <w:shd w:val="clear" w:color="auto" w:fill="DDD9C3" w:themeFill="background2" w:themeFillShade="E6"/>
          </w:tcPr>
          <w:p w:rsidR="00CA67EB" w:rsidRDefault="00CA67E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CA67EB" w:rsidRDefault="00CA67EB" w:rsidP="00DD6774">
            <w:r w:rsidRPr="00CA67EB">
              <w:rPr>
                <w:rFonts w:hint="eastAsia"/>
              </w:rPr>
              <w:t>腕带当前信息表</w:t>
            </w:r>
          </w:p>
        </w:tc>
      </w:tr>
      <w:tr w:rsidR="00CA67EB" w:rsidTr="00DD6774">
        <w:tc>
          <w:tcPr>
            <w:tcW w:w="1303" w:type="pct"/>
            <w:shd w:val="clear" w:color="auto" w:fill="DDD9C3" w:themeFill="background2" w:themeFillShade="E6"/>
          </w:tcPr>
          <w:p w:rsidR="00CA67EB" w:rsidRDefault="00CA67E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CA67EB" w:rsidRDefault="00CA67E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CA67EB" w:rsidRDefault="00CA67E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CA67EB" w:rsidRDefault="00CA67E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CA67EB" w:rsidTr="00DD6774">
        <w:tc>
          <w:tcPr>
            <w:tcW w:w="1303" w:type="pct"/>
          </w:tcPr>
          <w:p w:rsidR="00CA67EB" w:rsidRDefault="00CA67EB" w:rsidP="00DD6774">
            <w:r w:rsidRPr="004D75A8">
              <w:t>ID</w:t>
            </w:r>
          </w:p>
        </w:tc>
        <w:tc>
          <w:tcPr>
            <w:tcW w:w="1754" w:type="pct"/>
          </w:tcPr>
          <w:p w:rsidR="00CA67EB" w:rsidRDefault="00CA67E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CA67EB" w:rsidRDefault="00CA67E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</w:tcPr>
          <w:p w:rsidR="00CA67EB" w:rsidRDefault="00CA67EB" w:rsidP="00DD6774">
            <w:r w:rsidRPr="004D75A8">
              <w:t>DEVID</w:t>
            </w:r>
          </w:p>
        </w:tc>
        <w:tc>
          <w:tcPr>
            <w:tcW w:w="1754" w:type="pct"/>
          </w:tcPr>
          <w:p w:rsidR="00CA67EB" w:rsidRDefault="00CA67E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CA67EB" w:rsidRDefault="00CA67E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</w:tcPr>
          <w:p w:rsidR="00CA67EB" w:rsidRDefault="00CA67EB" w:rsidP="00DD6774">
            <w:r w:rsidRPr="0008453B">
              <w:t>ALARM</w:t>
            </w:r>
          </w:p>
        </w:tc>
        <w:tc>
          <w:tcPr>
            <w:tcW w:w="1754" w:type="pct"/>
          </w:tcPr>
          <w:p w:rsidR="00CA67EB" w:rsidRDefault="00CA67EB" w:rsidP="00DD6774">
            <w:r w:rsidRPr="0008453B">
              <w:rPr>
                <w:rFonts w:hint="eastAsia"/>
              </w:rPr>
              <w:t>报警状态</w:t>
            </w:r>
            <w:r w:rsidRPr="0008453B">
              <w:rPr>
                <w:rFonts w:hint="eastAsia"/>
              </w:rPr>
              <w:t xml:space="preserve"> Y-</w:t>
            </w:r>
            <w:r w:rsidRPr="0008453B">
              <w:rPr>
                <w:rFonts w:hint="eastAsia"/>
              </w:rPr>
              <w:t>报警</w:t>
            </w:r>
            <w:r w:rsidRPr="0008453B">
              <w:rPr>
                <w:rFonts w:hint="eastAsia"/>
              </w:rPr>
              <w:t xml:space="preserve"> N-</w:t>
            </w:r>
            <w:r w:rsidRPr="0008453B">
              <w:rPr>
                <w:rFonts w:hint="eastAsia"/>
              </w:rPr>
              <w:t>无报警</w:t>
            </w:r>
          </w:p>
        </w:tc>
        <w:tc>
          <w:tcPr>
            <w:tcW w:w="1244" w:type="pct"/>
          </w:tcPr>
          <w:p w:rsidR="00CA67EB" w:rsidRDefault="00CA67E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</w:tcPr>
          <w:p w:rsidR="00CA67EB" w:rsidRDefault="00CA67E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CA67EB" w:rsidRDefault="00CA67E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CA67EB" w:rsidRDefault="00CA67E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</w:tcPr>
          <w:p w:rsidR="00CA67EB" w:rsidRDefault="00CA67EB" w:rsidP="00DD6774">
            <w:r w:rsidRPr="004D75A8">
              <w:t>NORMAL</w:t>
            </w:r>
          </w:p>
        </w:tc>
        <w:tc>
          <w:tcPr>
            <w:tcW w:w="1754" w:type="pct"/>
          </w:tcPr>
          <w:p w:rsidR="00CA67EB" w:rsidRDefault="00CA67E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故障</w:t>
            </w:r>
          </w:p>
        </w:tc>
        <w:tc>
          <w:tcPr>
            <w:tcW w:w="1244" w:type="pct"/>
          </w:tcPr>
          <w:p w:rsidR="00CA67EB" w:rsidRPr="00613B9A" w:rsidRDefault="00CA67E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</w:tcPr>
          <w:p w:rsidR="00CA67EB" w:rsidRDefault="00CA67EB" w:rsidP="00DD6774">
            <w:r w:rsidRPr="004D75A8">
              <w:t>ONLINE</w:t>
            </w:r>
          </w:p>
        </w:tc>
        <w:tc>
          <w:tcPr>
            <w:tcW w:w="1754" w:type="pct"/>
          </w:tcPr>
          <w:p w:rsidR="00CA67EB" w:rsidRDefault="00CA67E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在线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离线</w:t>
            </w:r>
          </w:p>
        </w:tc>
        <w:tc>
          <w:tcPr>
            <w:tcW w:w="1244" w:type="pct"/>
          </w:tcPr>
          <w:p w:rsidR="00CA67EB" w:rsidRPr="00613B9A" w:rsidRDefault="00CA67E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</w:tcPr>
          <w:p w:rsidR="00CA67EB" w:rsidRDefault="00CA67EB" w:rsidP="00DD6774">
            <w:r w:rsidRPr="004D75A8">
              <w:t>POWER</w:t>
            </w:r>
          </w:p>
        </w:tc>
        <w:tc>
          <w:tcPr>
            <w:tcW w:w="1754" w:type="pct"/>
          </w:tcPr>
          <w:p w:rsidR="00CA67EB" w:rsidRDefault="00CA67EB" w:rsidP="00DD6774">
            <w:r w:rsidRPr="004D75A8">
              <w:rPr>
                <w:rFonts w:hint="eastAsia"/>
              </w:rPr>
              <w:t>Y-</w:t>
            </w:r>
            <w:r w:rsidRPr="004D75A8">
              <w:rPr>
                <w:rFonts w:hint="eastAsia"/>
              </w:rPr>
              <w:t>正常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低电压</w:t>
            </w:r>
          </w:p>
        </w:tc>
        <w:tc>
          <w:tcPr>
            <w:tcW w:w="1244" w:type="pct"/>
          </w:tcPr>
          <w:p w:rsidR="00CA67EB" w:rsidRPr="00613B9A" w:rsidRDefault="00CA67E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</w:tcPr>
          <w:p w:rsidR="00CA67EB" w:rsidRPr="004D75A8" w:rsidRDefault="00CA67EB" w:rsidP="00DD6774">
            <w:r w:rsidRPr="004D75A8">
              <w:lastRenderedPageBreak/>
              <w:t>DEVUPDATETIME</w:t>
            </w:r>
          </w:p>
        </w:tc>
        <w:tc>
          <w:tcPr>
            <w:tcW w:w="1754" w:type="pct"/>
          </w:tcPr>
          <w:p w:rsidR="00CA67EB" w:rsidRDefault="00CA67EB" w:rsidP="00DD6774">
            <w:r w:rsidRPr="004D75A8">
              <w:rPr>
                <w:rFonts w:hint="eastAsia"/>
              </w:rPr>
              <w:t>设备状态更新时间</w:t>
            </w:r>
          </w:p>
        </w:tc>
        <w:tc>
          <w:tcPr>
            <w:tcW w:w="1244" w:type="pct"/>
          </w:tcPr>
          <w:p w:rsidR="00CA67EB" w:rsidRPr="00613B9A" w:rsidRDefault="00CA67E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CA67EB" w:rsidRDefault="00CA67EB" w:rsidP="00DD6774"/>
        </w:tc>
      </w:tr>
      <w:tr w:rsidR="00CA67EB" w:rsidTr="00DD6774">
        <w:tc>
          <w:tcPr>
            <w:tcW w:w="1303" w:type="pct"/>
            <w:shd w:val="clear" w:color="auto" w:fill="DDD9C3" w:themeFill="background2" w:themeFillShade="E6"/>
          </w:tcPr>
          <w:p w:rsidR="00CA67EB" w:rsidRDefault="00CA67E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CA67EB" w:rsidRDefault="00CA67EB" w:rsidP="00DD6774"/>
        </w:tc>
      </w:tr>
    </w:tbl>
    <w:p w:rsidR="008C413B" w:rsidRDefault="008C413B" w:rsidP="0008453B"/>
    <w:p w:rsidR="0083169B" w:rsidRDefault="009A4F4B" w:rsidP="0083169B">
      <w:pPr>
        <w:pStyle w:val="3"/>
      </w:pPr>
      <w:r>
        <w:rPr>
          <w:rFonts w:hint="eastAsia"/>
        </w:rPr>
        <w:t>3</w:t>
      </w:r>
      <w:r w:rsidR="0083169B">
        <w:rPr>
          <w:rFonts w:hint="eastAsia"/>
        </w:rPr>
        <w:t>.15</w:t>
      </w:r>
      <w:r w:rsidR="0083169B" w:rsidRPr="004D75A8">
        <w:rPr>
          <w:rFonts w:hint="eastAsia"/>
        </w:rPr>
        <w:t>床垫</w:t>
      </w:r>
      <w:r w:rsidR="0083169B" w:rsidRPr="0083169B">
        <w:rPr>
          <w:rFonts w:hint="eastAsia"/>
        </w:rPr>
        <w:t>历史</w:t>
      </w:r>
      <w:r w:rsidR="0083169B" w:rsidRPr="004D75A8">
        <w:rPr>
          <w:rFonts w:hint="eastAsia"/>
        </w:rPr>
        <w:t>信息表</w:t>
      </w:r>
      <w:r w:rsidR="0083169B">
        <w:rPr>
          <w:rFonts w:hint="eastAsia"/>
        </w:rPr>
        <w:t xml:space="preserve"> (</w:t>
      </w:r>
      <w:proofErr w:type="spellStart"/>
      <w:r w:rsidR="0083169B" w:rsidRPr="0083169B">
        <w:t>mordo_state_history_bed</w:t>
      </w:r>
      <w:proofErr w:type="spellEnd"/>
      <w:r w:rsidR="0083169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proofErr w:type="spellStart"/>
            <w:r w:rsidRPr="0083169B">
              <w:t>mordo_state_history_bed</w:t>
            </w:r>
            <w:proofErr w:type="spellEnd"/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r w:rsidRPr="004D75A8">
              <w:rPr>
                <w:rFonts w:hint="eastAsia"/>
              </w:rPr>
              <w:t>床垫</w:t>
            </w:r>
            <w:r w:rsidRPr="0083169B">
              <w:rPr>
                <w:rFonts w:hint="eastAsia"/>
              </w:rPr>
              <w:t>历史</w:t>
            </w:r>
            <w:r w:rsidRPr="004D75A8">
              <w:rPr>
                <w:rFonts w:hint="eastAsia"/>
              </w:rPr>
              <w:t>信息表</w:t>
            </w:r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DEVID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HAVINGBODY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床垫状态</w:t>
            </w:r>
            <w:r w:rsidRPr="004D75A8">
              <w:rPr>
                <w:rFonts w:hint="eastAsia"/>
              </w:rPr>
              <w:t xml:space="preserve"> Y-</w:t>
            </w:r>
            <w:r w:rsidRPr="004D75A8">
              <w:rPr>
                <w:rFonts w:hint="eastAsia"/>
              </w:rPr>
              <w:t>有人</w:t>
            </w:r>
            <w:r w:rsidRPr="004D75A8">
              <w:rPr>
                <w:rFonts w:hint="eastAsia"/>
              </w:rPr>
              <w:t xml:space="preserve"> N-</w:t>
            </w:r>
            <w:r w:rsidRPr="004D75A8">
              <w:rPr>
                <w:rFonts w:hint="eastAsia"/>
              </w:rPr>
              <w:t>无人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LEVEL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报警等级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TINYINT(1)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83169B" w:rsidRDefault="0083169B" w:rsidP="00DD6774"/>
        </w:tc>
      </w:tr>
    </w:tbl>
    <w:p w:rsidR="0083169B" w:rsidRDefault="0083169B" w:rsidP="0083169B"/>
    <w:p w:rsidR="0083169B" w:rsidRDefault="009A4F4B" w:rsidP="0083169B">
      <w:pPr>
        <w:pStyle w:val="3"/>
      </w:pPr>
      <w:r>
        <w:rPr>
          <w:rFonts w:hint="eastAsia"/>
        </w:rPr>
        <w:t>3</w:t>
      </w:r>
      <w:r w:rsidR="0083169B">
        <w:rPr>
          <w:rFonts w:hint="eastAsia"/>
        </w:rPr>
        <w:t>.16</w:t>
      </w:r>
      <w:r w:rsidR="0083169B" w:rsidRPr="00F51B3E">
        <w:rPr>
          <w:rFonts w:hint="eastAsia"/>
        </w:rPr>
        <w:t>门</w:t>
      </w:r>
      <w:proofErr w:type="gramStart"/>
      <w:r w:rsidR="0083169B" w:rsidRPr="00F51B3E">
        <w:rPr>
          <w:rFonts w:hint="eastAsia"/>
        </w:rPr>
        <w:t>磁</w:t>
      </w:r>
      <w:r w:rsidR="0083169B" w:rsidRPr="0083169B">
        <w:rPr>
          <w:rFonts w:hint="eastAsia"/>
        </w:rPr>
        <w:t>历史</w:t>
      </w:r>
      <w:proofErr w:type="gramEnd"/>
      <w:r w:rsidR="0083169B" w:rsidRPr="00F51B3E">
        <w:rPr>
          <w:rFonts w:hint="eastAsia"/>
        </w:rPr>
        <w:t>信息表</w:t>
      </w:r>
      <w:r w:rsidR="0083169B">
        <w:rPr>
          <w:rFonts w:hint="eastAsia"/>
        </w:rPr>
        <w:t>(</w:t>
      </w:r>
      <w:proofErr w:type="spellStart"/>
      <w:r w:rsidR="0083169B" w:rsidRPr="0083169B">
        <w:t>mordo_state_history_door</w:t>
      </w:r>
      <w:proofErr w:type="spellEnd"/>
      <w:r w:rsidR="0083169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proofErr w:type="spellStart"/>
            <w:r w:rsidRPr="0083169B">
              <w:t>mordo_state_history_door</w:t>
            </w:r>
            <w:proofErr w:type="spellEnd"/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proofErr w:type="gramStart"/>
            <w:r w:rsidRPr="00F51B3E">
              <w:rPr>
                <w:rFonts w:hint="eastAsia"/>
              </w:rPr>
              <w:t>门磁</w:t>
            </w:r>
            <w:r w:rsidRPr="0083169B">
              <w:rPr>
                <w:rFonts w:hint="eastAsia"/>
              </w:rPr>
              <w:t>历史</w:t>
            </w:r>
            <w:proofErr w:type="gramEnd"/>
            <w:r w:rsidRPr="00F51B3E">
              <w:rPr>
                <w:rFonts w:hint="eastAsia"/>
              </w:rPr>
              <w:t>信息表</w:t>
            </w:r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DEVID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F51B3E">
              <w:t>OPENCLOSE</w:t>
            </w:r>
          </w:p>
        </w:tc>
        <w:tc>
          <w:tcPr>
            <w:tcW w:w="1754" w:type="pct"/>
          </w:tcPr>
          <w:p w:rsidR="0083169B" w:rsidRDefault="0083169B" w:rsidP="00DD6774">
            <w:proofErr w:type="gramStart"/>
            <w:r w:rsidRPr="00F51B3E">
              <w:rPr>
                <w:rFonts w:hint="eastAsia"/>
              </w:rPr>
              <w:t>门状态</w:t>
            </w:r>
            <w:proofErr w:type="gramEnd"/>
            <w:r w:rsidRPr="00F51B3E">
              <w:rPr>
                <w:rFonts w:hint="eastAsia"/>
              </w:rPr>
              <w:t xml:space="preserve"> Y-</w:t>
            </w:r>
            <w:r w:rsidRPr="00F51B3E">
              <w:rPr>
                <w:rFonts w:hint="eastAsia"/>
              </w:rPr>
              <w:t>关</w:t>
            </w:r>
            <w:r w:rsidRPr="00F51B3E">
              <w:rPr>
                <w:rFonts w:hint="eastAsia"/>
              </w:rPr>
              <w:t xml:space="preserve"> N-</w:t>
            </w:r>
            <w:r w:rsidRPr="00F51B3E">
              <w:rPr>
                <w:rFonts w:hint="eastAsia"/>
              </w:rPr>
              <w:t>开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LEVEL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报警等级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TINYINT(1)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83169B" w:rsidRDefault="0083169B" w:rsidP="00DD6774"/>
        </w:tc>
      </w:tr>
    </w:tbl>
    <w:p w:rsidR="0083169B" w:rsidRDefault="0083169B" w:rsidP="0083169B"/>
    <w:p w:rsidR="0083169B" w:rsidRDefault="009A4F4B" w:rsidP="0083169B">
      <w:pPr>
        <w:pStyle w:val="3"/>
      </w:pPr>
      <w:r>
        <w:rPr>
          <w:rFonts w:hint="eastAsia"/>
        </w:rPr>
        <w:t>3</w:t>
      </w:r>
      <w:r w:rsidR="0083169B">
        <w:rPr>
          <w:rFonts w:hint="eastAsia"/>
        </w:rPr>
        <w:t>.17</w:t>
      </w:r>
      <w:r w:rsidR="0083169B" w:rsidRPr="0008453B">
        <w:rPr>
          <w:rFonts w:hint="eastAsia"/>
        </w:rPr>
        <w:t>一键报警</w:t>
      </w:r>
      <w:r w:rsidR="0083169B" w:rsidRPr="0083169B">
        <w:rPr>
          <w:rFonts w:hint="eastAsia"/>
        </w:rPr>
        <w:t>历史</w:t>
      </w:r>
      <w:r w:rsidR="0083169B" w:rsidRPr="0008453B">
        <w:rPr>
          <w:rFonts w:hint="eastAsia"/>
        </w:rPr>
        <w:t>信息表</w:t>
      </w:r>
      <w:r w:rsidR="0083169B">
        <w:rPr>
          <w:rFonts w:hint="eastAsia"/>
        </w:rPr>
        <w:t>(</w:t>
      </w:r>
      <w:proofErr w:type="spellStart"/>
      <w:r w:rsidR="0083169B" w:rsidRPr="0008453B">
        <w:t>mordo_state_</w:t>
      </w:r>
      <w:r w:rsidR="0083169B" w:rsidRPr="0083169B">
        <w:t>history</w:t>
      </w:r>
      <w:r w:rsidR="0083169B" w:rsidRPr="0008453B">
        <w:t>_keyalarm</w:t>
      </w:r>
      <w:proofErr w:type="spellEnd"/>
      <w:r w:rsidR="0083169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proofErr w:type="spellStart"/>
            <w:r w:rsidRPr="0008453B">
              <w:t>mordo_state_</w:t>
            </w:r>
            <w:r w:rsidRPr="0083169B">
              <w:t>history</w:t>
            </w:r>
            <w:r w:rsidRPr="0008453B">
              <w:t>_keyalarm</w:t>
            </w:r>
            <w:proofErr w:type="spellEnd"/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r w:rsidRPr="0008453B">
              <w:rPr>
                <w:rFonts w:hint="eastAsia"/>
              </w:rPr>
              <w:t>一键报警</w:t>
            </w:r>
            <w:r w:rsidRPr="0083169B">
              <w:rPr>
                <w:rFonts w:hint="eastAsia"/>
              </w:rPr>
              <w:t>历史</w:t>
            </w:r>
            <w:r w:rsidRPr="0008453B">
              <w:rPr>
                <w:rFonts w:hint="eastAsia"/>
              </w:rPr>
              <w:t>信息表</w:t>
            </w:r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DEVID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08453B">
              <w:t>ALARM</w:t>
            </w:r>
          </w:p>
        </w:tc>
        <w:tc>
          <w:tcPr>
            <w:tcW w:w="1754" w:type="pct"/>
          </w:tcPr>
          <w:p w:rsidR="0083169B" w:rsidRDefault="0083169B" w:rsidP="00DD6774">
            <w:r w:rsidRPr="0008453B">
              <w:rPr>
                <w:rFonts w:hint="eastAsia"/>
              </w:rPr>
              <w:t>报警状态</w:t>
            </w:r>
            <w:r w:rsidRPr="0008453B">
              <w:rPr>
                <w:rFonts w:hint="eastAsia"/>
              </w:rPr>
              <w:t xml:space="preserve"> Y-</w:t>
            </w:r>
            <w:r w:rsidRPr="0008453B">
              <w:rPr>
                <w:rFonts w:hint="eastAsia"/>
              </w:rPr>
              <w:t>报警</w:t>
            </w:r>
            <w:r w:rsidRPr="0008453B">
              <w:rPr>
                <w:rFonts w:hint="eastAsia"/>
              </w:rPr>
              <w:t xml:space="preserve"> N-</w:t>
            </w:r>
            <w:r w:rsidRPr="0008453B">
              <w:rPr>
                <w:rFonts w:hint="eastAsia"/>
              </w:rPr>
              <w:t>无报警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83169B" w:rsidRDefault="0083169B" w:rsidP="00DD6774"/>
        </w:tc>
      </w:tr>
    </w:tbl>
    <w:p w:rsidR="0083169B" w:rsidRDefault="0083169B" w:rsidP="0083169B"/>
    <w:p w:rsidR="0083169B" w:rsidRDefault="009A4F4B" w:rsidP="0083169B">
      <w:pPr>
        <w:pStyle w:val="3"/>
      </w:pPr>
      <w:r>
        <w:rPr>
          <w:rFonts w:hint="eastAsia"/>
        </w:rPr>
        <w:lastRenderedPageBreak/>
        <w:t>3</w:t>
      </w:r>
      <w:r w:rsidR="0083169B">
        <w:rPr>
          <w:rFonts w:hint="eastAsia"/>
        </w:rPr>
        <w:t>.18</w:t>
      </w:r>
      <w:r w:rsidR="0083169B" w:rsidRPr="0083169B">
        <w:rPr>
          <w:rFonts w:hint="eastAsia"/>
        </w:rPr>
        <w:t>定位器身体历史状态表</w:t>
      </w:r>
      <w:r w:rsidR="0083169B">
        <w:rPr>
          <w:rFonts w:hint="eastAsia"/>
        </w:rPr>
        <w:t>(</w:t>
      </w:r>
      <w:proofErr w:type="spellStart"/>
      <w:r w:rsidR="0083169B" w:rsidRPr="0083169B">
        <w:t>mordo_state_history_location_body</w:t>
      </w:r>
      <w:proofErr w:type="spellEnd"/>
      <w:r w:rsidR="0083169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proofErr w:type="spellStart"/>
            <w:r w:rsidRPr="0083169B">
              <w:t>mordo_state_history_location_body</w:t>
            </w:r>
            <w:proofErr w:type="spellEnd"/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r w:rsidRPr="0083169B">
              <w:rPr>
                <w:rFonts w:hint="eastAsia"/>
              </w:rPr>
              <w:t>定位器身体历史状态表</w:t>
            </w:r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DEVID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Pr="004D75A8" w:rsidRDefault="0083169B" w:rsidP="00DD6774">
            <w:r w:rsidRPr="001D29B2">
              <w:t>BODYSTATE</w:t>
            </w:r>
          </w:p>
        </w:tc>
        <w:tc>
          <w:tcPr>
            <w:tcW w:w="1754" w:type="pct"/>
          </w:tcPr>
          <w:p w:rsidR="0083169B" w:rsidRDefault="0083169B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摔倒</w:t>
            </w:r>
          </w:p>
        </w:tc>
        <w:tc>
          <w:tcPr>
            <w:tcW w:w="1244" w:type="pct"/>
          </w:tcPr>
          <w:p w:rsidR="0083169B" w:rsidRPr="00613B9A" w:rsidRDefault="0083169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Pr="004D75A8" w:rsidRDefault="0083169B" w:rsidP="00DD6774">
            <w:r w:rsidRPr="001D29B2">
              <w:t>BODYUPDATETIME</w:t>
            </w:r>
          </w:p>
        </w:tc>
        <w:tc>
          <w:tcPr>
            <w:tcW w:w="1754" w:type="pct"/>
          </w:tcPr>
          <w:p w:rsidR="0083169B" w:rsidRPr="004D75A8" w:rsidRDefault="0083169B" w:rsidP="00DD6774">
            <w:r w:rsidRPr="001D29B2">
              <w:rPr>
                <w:rFonts w:hint="eastAsia"/>
              </w:rPr>
              <w:t>身体状态更新时间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83169B" w:rsidRDefault="0083169B" w:rsidP="00DD6774"/>
        </w:tc>
      </w:tr>
    </w:tbl>
    <w:p w:rsidR="0083169B" w:rsidRDefault="0083169B" w:rsidP="0083169B"/>
    <w:p w:rsidR="009B1B60" w:rsidRDefault="009A4F4B" w:rsidP="009B1B60">
      <w:pPr>
        <w:pStyle w:val="3"/>
      </w:pPr>
      <w:r>
        <w:rPr>
          <w:rFonts w:hint="eastAsia"/>
        </w:rPr>
        <w:t>3</w:t>
      </w:r>
      <w:r w:rsidR="009B1B60">
        <w:rPr>
          <w:rFonts w:hint="eastAsia"/>
        </w:rPr>
        <w:t>.19</w:t>
      </w:r>
      <w:r w:rsidR="009B1B60" w:rsidRPr="009B1B60">
        <w:rPr>
          <w:rFonts w:hint="eastAsia"/>
        </w:rPr>
        <w:t>定位器手动报警历史状态表</w:t>
      </w:r>
      <w:r w:rsidR="009B1B60">
        <w:rPr>
          <w:rFonts w:hint="eastAsia"/>
        </w:rPr>
        <w:t>(</w:t>
      </w:r>
      <w:proofErr w:type="spellStart"/>
      <w:r w:rsidR="009B1B60" w:rsidRPr="009B1B60">
        <w:t>mordo_state_history_location_manual</w:t>
      </w:r>
      <w:proofErr w:type="spellEnd"/>
      <w:r w:rsidR="009B1B60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9B1B60" w:rsidRDefault="009B1B60" w:rsidP="00DD6774">
            <w:proofErr w:type="spellStart"/>
            <w:r w:rsidRPr="009B1B60">
              <w:t>mordo_state_history_location_manual</w:t>
            </w:r>
            <w:proofErr w:type="spellEnd"/>
          </w:p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9B1B60" w:rsidRDefault="009B1B60" w:rsidP="00DD6774">
            <w:r w:rsidRPr="009B1B60">
              <w:rPr>
                <w:rFonts w:hint="eastAsia"/>
              </w:rPr>
              <w:t>定位器手动报警历史状态表</w:t>
            </w:r>
          </w:p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4D75A8">
              <w:t>ID</w:t>
            </w:r>
          </w:p>
        </w:tc>
        <w:tc>
          <w:tcPr>
            <w:tcW w:w="1754" w:type="pct"/>
          </w:tcPr>
          <w:p w:rsidR="009B1B60" w:rsidRDefault="009B1B60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4D75A8">
              <w:t>DEVID</w:t>
            </w:r>
          </w:p>
        </w:tc>
        <w:tc>
          <w:tcPr>
            <w:tcW w:w="1754" w:type="pct"/>
          </w:tcPr>
          <w:p w:rsidR="009B1B60" w:rsidRDefault="009B1B60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Pr="004D75A8" w:rsidRDefault="009B1B60" w:rsidP="00DD6774">
            <w:r w:rsidRPr="001D29B2">
              <w:t>MANUALALARM</w:t>
            </w:r>
          </w:p>
        </w:tc>
        <w:tc>
          <w:tcPr>
            <w:tcW w:w="1754" w:type="pct"/>
          </w:tcPr>
          <w:p w:rsidR="009B1B60" w:rsidRPr="004D75A8" w:rsidRDefault="009B1B60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手动报警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Pr="004D75A8" w:rsidRDefault="009B1B60" w:rsidP="00DD6774">
            <w:r w:rsidRPr="001D29B2">
              <w:t>BODYUPDATETIME</w:t>
            </w:r>
          </w:p>
        </w:tc>
        <w:tc>
          <w:tcPr>
            <w:tcW w:w="1754" w:type="pct"/>
          </w:tcPr>
          <w:p w:rsidR="009B1B60" w:rsidRPr="004D75A8" w:rsidRDefault="009B1B60" w:rsidP="00DD6774">
            <w:r w:rsidRPr="001D29B2">
              <w:rPr>
                <w:rFonts w:hint="eastAsia"/>
              </w:rPr>
              <w:t>身体状态更新时间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9B1B60" w:rsidRDefault="009B1B60" w:rsidP="00DD6774"/>
        </w:tc>
      </w:tr>
    </w:tbl>
    <w:p w:rsidR="009B1B60" w:rsidRDefault="009B1B60" w:rsidP="009B1B60"/>
    <w:p w:rsidR="009B1B60" w:rsidRDefault="009A4F4B" w:rsidP="009B1B60">
      <w:pPr>
        <w:pStyle w:val="3"/>
      </w:pPr>
      <w:r>
        <w:rPr>
          <w:rFonts w:hint="eastAsia"/>
        </w:rPr>
        <w:t>3</w:t>
      </w:r>
      <w:r w:rsidR="009B1B60">
        <w:rPr>
          <w:rFonts w:hint="eastAsia"/>
        </w:rPr>
        <w:t>.2</w:t>
      </w:r>
      <w:r w:rsidR="005B3348">
        <w:rPr>
          <w:rFonts w:hint="eastAsia"/>
        </w:rPr>
        <w:t>0</w:t>
      </w:r>
      <w:r w:rsidR="005B3348" w:rsidRPr="005B3348">
        <w:rPr>
          <w:rFonts w:hint="eastAsia"/>
        </w:rPr>
        <w:t>定位器人卡分离历史状态表</w:t>
      </w:r>
      <w:r w:rsidR="009B1B60">
        <w:rPr>
          <w:rFonts w:hint="eastAsia"/>
        </w:rPr>
        <w:t>(</w:t>
      </w:r>
      <w:proofErr w:type="spellStart"/>
      <w:r w:rsidR="005B3348" w:rsidRPr="005B3348">
        <w:t>mordo_state_history_location_move</w:t>
      </w:r>
      <w:proofErr w:type="spellEnd"/>
      <w:r w:rsidR="009B1B60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9B1B60" w:rsidRDefault="005B3348" w:rsidP="00DD6774">
            <w:proofErr w:type="spellStart"/>
            <w:r w:rsidRPr="005B3348">
              <w:t>mordo_state_history_location_move</w:t>
            </w:r>
            <w:proofErr w:type="spellEnd"/>
          </w:p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9B1B60" w:rsidRDefault="005B3348" w:rsidP="00DD6774">
            <w:r w:rsidRPr="005B3348">
              <w:rPr>
                <w:rFonts w:hint="eastAsia"/>
              </w:rPr>
              <w:t>定位器人卡分离历史状态表</w:t>
            </w:r>
          </w:p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4D75A8">
              <w:t>ID</w:t>
            </w:r>
          </w:p>
        </w:tc>
        <w:tc>
          <w:tcPr>
            <w:tcW w:w="1754" w:type="pct"/>
          </w:tcPr>
          <w:p w:rsidR="009B1B60" w:rsidRDefault="009B1B60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4D75A8">
              <w:t>DEVID</w:t>
            </w:r>
          </w:p>
        </w:tc>
        <w:tc>
          <w:tcPr>
            <w:tcW w:w="1754" w:type="pct"/>
          </w:tcPr>
          <w:p w:rsidR="009B1B60" w:rsidRDefault="009B1B60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Pr="004D75A8" w:rsidRDefault="009B1B60" w:rsidP="00DD6774">
            <w:r w:rsidRPr="001D29B2">
              <w:t>MOVING</w:t>
            </w:r>
          </w:p>
        </w:tc>
        <w:tc>
          <w:tcPr>
            <w:tcW w:w="1754" w:type="pct"/>
          </w:tcPr>
          <w:p w:rsidR="009B1B60" w:rsidRPr="004D75A8" w:rsidRDefault="009B1B60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人卡分离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Pr="004D75A8" w:rsidRDefault="009B1B60" w:rsidP="00DD6774">
            <w:r w:rsidRPr="001D29B2">
              <w:t>MOVINGUPDATETIME</w:t>
            </w:r>
          </w:p>
        </w:tc>
        <w:tc>
          <w:tcPr>
            <w:tcW w:w="1754" w:type="pct"/>
          </w:tcPr>
          <w:p w:rsidR="009B1B60" w:rsidRPr="004D75A8" w:rsidRDefault="009B1B60" w:rsidP="00DD6774">
            <w:r w:rsidRPr="001D29B2">
              <w:rPr>
                <w:rFonts w:hint="eastAsia"/>
              </w:rPr>
              <w:t>人卡分离记录更新时间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9B1B60" w:rsidRDefault="009B1B60" w:rsidP="00DD6774"/>
        </w:tc>
      </w:tr>
    </w:tbl>
    <w:p w:rsidR="009B1B60" w:rsidRDefault="009B1B60" w:rsidP="009B1B60"/>
    <w:p w:rsidR="009B1B60" w:rsidRDefault="009A4F4B" w:rsidP="009B1B60">
      <w:pPr>
        <w:pStyle w:val="3"/>
      </w:pPr>
      <w:r>
        <w:rPr>
          <w:rFonts w:hint="eastAsia"/>
        </w:rPr>
        <w:t>3</w:t>
      </w:r>
      <w:r w:rsidR="009B1B60">
        <w:rPr>
          <w:rFonts w:hint="eastAsia"/>
        </w:rPr>
        <w:t>.2</w:t>
      </w:r>
      <w:r w:rsidR="00F21F75">
        <w:rPr>
          <w:rFonts w:hint="eastAsia"/>
        </w:rPr>
        <w:t>1</w:t>
      </w:r>
      <w:r w:rsidR="00F21F75" w:rsidRPr="00F21F75">
        <w:rPr>
          <w:rFonts w:hint="eastAsia"/>
        </w:rPr>
        <w:t>定位器位置历史状态表</w:t>
      </w:r>
      <w:r w:rsidR="009B1B60">
        <w:rPr>
          <w:rFonts w:hint="eastAsia"/>
        </w:rPr>
        <w:t>(</w:t>
      </w:r>
      <w:proofErr w:type="spellStart"/>
      <w:r w:rsidR="00F21F75" w:rsidRPr="00F21F75">
        <w:t>mordo_state_history_location_pos</w:t>
      </w:r>
      <w:proofErr w:type="spellEnd"/>
      <w:r w:rsidR="009B1B60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9B1B60" w:rsidRDefault="00F21F75" w:rsidP="00DD6774">
            <w:proofErr w:type="spellStart"/>
            <w:r w:rsidRPr="00F21F75">
              <w:t>mordo_state_history_location_pos</w:t>
            </w:r>
            <w:proofErr w:type="spellEnd"/>
          </w:p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9B1B60" w:rsidRDefault="00F21F75" w:rsidP="00DD6774">
            <w:r w:rsidRPr="00F21F75">
              <w:rPr>
                <w:rFonts w:hint="eastAsia"/>
              </w:rPr>
              <w:t>定位器位置历史状态表</w:t>
            </w:r>
          </w:p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4D75A8">
              <w:lastRenderedPageBreak/>
              <w:t>ID</w:t>
            </w:r>
          </w:p>
        </w:tc>
        <w:tc>
          <w:tcPr>
            <w:tcW w:w="1754" w:type="pct"/>
          </w:tcPr>
          <w:p w:rsidR="009B1B60" w:rsidRDefault="009B1B60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4D75A8">
              <w:t>DEVID</w:t>
            </w:r>
          </w:p>
        </w:tc>
        <w:tc>
          <w:tcPr>
            <w:tcW w:w="1754" w:type="pct"/>
          </w:tcPr>
          <w:p w:rsidR="009B1B60" w:rsidRDefault="009B1B60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1D29B2">
              <w:t>CURRPOSITIONID</w:t>
            </w:r>
          </w:p>
        </w:tc>
        <w:tc>
          <w:tcPr>
            <w:tcW w:w="1754" w:type="pct"/>
          </w:tcPr>
          <w:p w:rsidR="009B1B60" w:rsidRDefault="009B1B60" w:rsidP="00DD6774">
            <w:r w:rsidRPr="001D29B2">
              <w:rPr>
                <w:rFonts w:hint="eastAsia"/>
              </w:rPr>
              <w:t>当前所在位置编号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1D29B2">
              <w:t>CURRLOG</w:t>
            </w:r>
          </w:p>
        </w:tc>
        <w:tc>
          <w:tcPr>
            <w:tcW w:w="1754" w:type="pct"/>
          </w:tcPr>
          <w:p w:rsidR="009B1B60" w:rsidRDefault="009B1B60" w:rsidP="00DD6774">
            <w:r w:rsidRPr="001D29B2">
              <w:rPr>
                <w:rFonts w:hint="eastAsia"/>
              </w:rPr>
              <w:t>当前所在经度</w:t>
            </w:r>
          </w:p>
        </w:tc>
        <w:tc>
          <w:tcPr>
            <w:tcW w:w="1244" w:type="pct"/>
          </w:tcPr>
          <w:p w:rsidR="009B1B60" w:rsidRDefault="009B1B60" w:rsidP="00DD6774">
            <w:r>
              <w:rPr>
                <w:rFonts w:hint="eastAsia"/>
              </w:rPr>
              <w:t>DECIMAL(10,6)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1D29B2">
              <w:t>CURRLAT</w:t>
            </w:r>
          </w:p>
        </w:tc>
        <w:tc>
          <w:tcPr>
            <w:tcW w:w="1754" w:type="pct"/>
          </w:tcPr>
          <w:p w:rsidR="009B1B60" w:rsidRDefault="009B1B60" w:rsidP="00DD6774">
            <w:r w:rsidRPr="001D29B2">
              <w:rPr>
                <w:rFonts w:hint="eastAsia"/>
              </w:rPr>
              <w:t>当前所在纬度</w:t>
            </w:r>
          </w:p>
        </w:tc>
        <w:tc>
          <w:tcPr>
            <w:tcW w:w="1244" w:type="pct"/>
          </w:tcPr>
          <w:p w:rsidR="009B1B60" w:rsidRPr="00613B9A" w:rsidRDefault="009B1B60" w:rsidP="00DD6774">
            <w:r>
              <w:rPr>
                <w:rFonts w:hint="eastAsia"/>
              </w:rPr>
              <w:t>DECIMAL(10,6)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1D29B2">
              <w:t>LEAVED</w:t>
            </w:r>
          </w:p>
        </w:tc>
        <w:tc>
          <w:tcPr>
            <w:tcW w:w="1754" w:type="pct"/>
          </w:tcPr>
          <w:p w:rsidR="009B1B60" w:rsidRDefault="009B1B60" w:rsidP="00DD6774">
            <w:r w:rsidRPr="001D29B2">
              <w:rPr>
                <w:rFonts w:hint="eastAsia"/>
              </w:rPr>
              <w:t>Y-</w:t>
            </w:r>
            <w:r w:rsidRPr="001D29B2">
              <w:rPr>
                <w:rFonts w:hint="eastAsia"/>
              </w:rPr>
              <w:t>正常，</w:t>
            </w:r>
            <w:r w:rsidRPr="001D29B2">
              <w:rPr>
                <w:rFonts w:hint="eastAsia"/>
              </w:rPr>
              <w:t>N-</w:t>
            </w:r>
            <w:r w:rsidRPr="001D29B2">
              <w:rPr>
                <w:rFonts w:hint="eastAsia"/>
              </w:rPr>
              <w:t>越界</w:t>
            </w:r>
          </w:p>
        </w:tc>
        <w:tc>
          <w:tcPr>
            <w:tcW w:w="1244" w:type="pct"/>
          </w:tcPr>
          <w:p w:rsidR="009B1B60" w:rsidRPr="00613B9A" w:rsidRDefault="009B1B60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</w:tcPr>
          <w:p w:rsidR="009B1B60" w:rsidRDefault="009B1B60" w:rsidP="00DD6774">
            <w:r w:rsidRPr="001D29B2">
              <w:t>LEAVEDUPDATETIME</w:t>
            </w:r>
          </w:p>
        </w:tc>
        <w:tc>
          <w:tcPr>
            <w:tcW w:w="1754" w:type="pct"/>
          </w:tcPr>
          <w:p w:rsidR="009B1B60" w:rsidRDefault="009B1B60" w:rsidP="00DD6774">
            <w:r w:rsidRPr="001D29B2">
              <w:rPr>
                <w:rFonts w:hint="eastAsia"/>
              </w:rPr>
              <w:t>位置记录更新时间</w:t>
            </w:r>
          </w:p>
        </w:tc>
        <w:tc>
          <w:tcPr>
            <w:tcW w:w="1244" w:type="pct"/>
          </w:tcPr>
          <w:p w:rsidR="009B1B60" w:rsidRPr="00613B9A" w:rsidRDefault="009B1B60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9B1B60" w:rsidRDefault="009B1B60" w:rsidP="00DD6774"/>
        </w:tc>
      </w:tr>
      <w:tr w:rsidR="009B1B60" w:rsidTr="00DD6774">
        <w:tc>
          <w:tcPr>
            <w:tcW w:w="1303" w:type="pct"/>
            <w:shd w:val="clear" w:color="auto" w:fill="DDD9C3" w:themeFill="background2" w:themeFillShade="E6"/>
          </w:tcPr>
          <w:p w:rsidR="009B1B60" w:rsidRDefault="009B1B60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9B1B60" w:rsidRDefault="009B1B60" w:rsidP="00DD6774"/>
        </w:tc>
      </w:tr>
    </w:tbl>
    <w:p w:rsidR="009B1B60" w:rsidRDefault="009B1B60" w:rsidP="009B1B60"/>
    <w:p w:rsidR="0083169B" w:rsidRDefault="009A4F4B" w:rsidP="0083169B">
      <w:pPr>
        <w:pStyle w:val="3"/>
      </w:pPr>
      <w:r>
        <w:rPr>
          <w:rFonts w:hint="eastAsia"/>
        </w:rPr>
        <w:t>3</w:t>
      </w:r>
      <w:r w:rsidR="0083169B">
        <w:rPr>
          <w:rFonts w:hint="eastAsia"/>
        </w:rPr>
        <w:t>.</w:t>
      </w:r>
      <w:r w:rsidR="0075744F">
        <w:rPr>
          <w:rFonts w:hint="eastAsia"/>
        </w:rPr>
        <w:t>22</w:t>
      </w:r>
      <w:r w:rsidR="0083169B" w:rsidRPr="008C413B">
        <w:rPr>
          <w:rFonts w:hint="eastAsia"/>
        </w:rPr>
        <w:t>尿湿</w:t>
      </w:r>
      <w:r w:rsidR="0075744F" w:rsidRPr="0075744F">
        <w:rPr>
          <w:rFonts w:hint="eastAsia"/>
        </w:rPr>
        <w:t>历史</w:t>
      </w:r>
      <w:r w:rsidR="0083169B" w:rsidRPr="008C413B">
        <w:rPr>
          <w:rFonts w:hint="eastAsia"/>
        </w:rPr>
        <w:t>信息表</w:t>
      </w:r>
      <w:r w:rsidR="0083169B">
        <w:rPr>
          <w:rFonts w:hint="eastAsia"/>
        </w:rPr>
        <w:t>(</w:t>
      </w:r>
      <w:proofErr w:type="spellStart"/>
      <w:r w:rsidR="0075744F" w:rsidRPr="0075744F">
        <w:t>mordo_state_history_urine</w:t>
      </w:r>
      <w:proofErr w:type="spellEnd"/>
      <w:r w:rsidR="0083169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83169B" w:rsidRDefault="0075744F" w:rsidP="00DD6774">
            <w:proofErr w:type="spellStart"/>
            <w:r w:rsidRPr="0075744F">
              <w:t>mordo_state_history_urine</w:t>
            </w:r>
            <w:proofErr w:type="spellEnd"/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r w:rsidRPr="008C413B">
              <w:rPr>
                <w:rFonts w:hint="eastAsia"/>
              </w:rPr>
              <w:t>尿湿</w:t>
            </w:r>
            <w:r w:rsidR="0075744F" w:rsidRPr="0075744F">
              <w:rPr>
                <w:rFonts w:hint="eastAsia"/>
              </w:rPr>
              <w:t>历史</w:t>
            </w:r>
            <w:r w:rsidRPr="008C413B">
              <w:rPr>
                <w:rFonts w:hint="eastAsia"/>
              </w:rPr>
              <w:t>信息表</w:t>
            </w:r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DEVID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08453B">
              <w:t>ALARM</w:t>
            </w:r>
          </w:p>
        </w:tc>
        <w:tc>
          <w:tcPr>
            <w:tcW w:w="1754" w:type="pct"/>
          </w:tcPr>
          <w:p w:rsidR="0083169B" w:rsidRDefault="0083169B" w:rsidP="00DD6774">
            <w:r w:rsidRPr="0008453B">
              <w:rPr>
                <w:rFonts w:hint="eastAsia"/>
              </w:rPr>
              <w:t>报警状态</w:t>
            </w:r>
            <w:r w:rsidRPr="0008453B">
              <w:rPr>
                <w:rFonts w:hint="eastAsia"/>
              </w:rPr>
              <w:t xml:space="preserve"> Y-</w:t>
            </w:r>
            <w:r w:rsidRPr="0008453B">
              <w:rPr>
                <w:rFonts w:hint="eastAsia"/>
              </w:rPr>
              <w:t>报警</w:t>
            </w:r>
            <w:r w:rsidRPr="0008453B">
              <w:rPr>
                <w:rFonts w:hint="eastAsia"/>
              </w:rPr>
              <w:t xml:space="preserve"> N-</w:t>
            </w:r>
            <w:r w:rsidRPr="0008453B">
              <w:rPr>
                <w:rFonts w:hint="eastAsia"/>
              </w:rPr>
              <w:t>无报警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83169B" w:rsidRDefault="0083169B" w:rsidP="00DD6774"/>
        </w:tc>
      </w:tr>
    </w:tbl>
    <w:p w:rsidR="0083169B" w:rsidRDefault="0083169B" w:rsidP="0083169B"/>
    <w:p w:rsidR="0083169B" w:rsidRDefault="009A4F4B" w:rsidP="0083169B">
      <w:pPr>
        <w:pStyle w:val="3"/>
      </w:pPr>
      <w:r>
        <w:rPr>
          <w:rFonts w:hint="eastAsia"/>
        </w:rPr>
        <w:t>3</w:t>
      </w:r>
      <w:r w:rsidR="0083169B">
        <w:rPr>
          <w:rFonts w:hint="eastAsia"/>
        </w:rPr>
        <w:t>.</w:t>
      </w:r>
      <w:r w:rsidR="0075744F">
        <w:rPr>
          <w:rFonts w:hint="eastAsia"/>
        </w:rPr>
        <w:t>23</w:t>
      </w:r>
      <w:r w:rsidR="0083169B" w:rsidRPr="00CA67EB">
        <w:rPr>
          <w:rFonts w:hint="eastAsia"/>
        </w:rPr>
        <w:t>腕带</w:t>
      </w:r>
      <w:r w:rsidR="0075744F" w:rsidRPr="0075744F">
        <w:rPr>
          <w:rFonts w:hint="eastAsia"/>
        </w:rPr>
        <w:t>历史</w:t>
      </w:r>
      <w:r w:rsidR="0083169B" w:rsidRPr="00CA67EB">
        <w:rPr>
          <w:rFonts w:hint="eastAsia"/>
        </w:rPr>
        <w:t>信息表</w:t>
      </w:r>
      <w:r w:rsidR="0083169B">
        <w:rPr>
          <w:rFonts w:hint="eastAsia"/>
        </w:rPr>
        <w:t>(</w:t>
      </w:r>
      <w:proofErr w:type="spellStart"/>
      <w:r w:rsidR="0083169B" w:rsidRPr="00CA67EB">
        <w:t>mordo_state_</w:t>
      </w:r>
      <w:r w:rsidR="0075744F" w:rsidRPr="0075744F">
        <w:t>history</w:t>
      </w:r>
      <w:r w:rsidR="0083169B" w:rsidRPr="00CA67EB">
        <w:t>_wandai</w:t>
      </w:r>
      <w:proofErr w:type="spellEnd"/>
      <w:r w:rsidR="0083169B">
        <w:rPr>
          <w:rFonts w:hint="eastAsia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21"/>
        <w:gridCol w:w="2990"/>
        <w:gridCol w:w="2120"/>
        <w:gridCol w:w="1191"/>
      </w:tblGrid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表名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proofErr w:type="spellStart"/>
            <w:r w:rsidRPr="00CA67EB">
              <w:t>mordo_state_</w:t>
            </w:r>
            <w:r w:rsidR="0075744F" w:rsidRPr="0075744F">
              <w:t>history</w:t>
            </w:r>
            <w:r w:rsidRPr="00CA67EB">
              <w:t>_wandai</w:t>
            </w:r>
            <w:proofErr w:type="spellEnd"/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描述</w:t>
            </w:r>
          </w:p>
        </w:tc>
        <w:tc>
          <w:tcPr>
            <w:tcW w:w="3697" w:type="pct"/>
            <w:gridSpan w:val="3"/>
          </w:tcPr>
          <w:p w:rsidR="0083169B" w:rsidRDefault="0083169B" w:rsidP="00DD6774">
            <w:r w:rsidRPr="00CA67EB">
              <w:rPr>
                <w:rFonts w:hint="eastAsia"/>
              </w:rPr>
              <w:t>腕带</w:t>
            </w:r>
            <w:r w:rsidR="0075744F" w:rsidRPr="0075744F">
              <w:rPr>
                <w:rFonts w:hint="eastAsia"/>
              </w:rPr>
              <w:t>历史</w:t>
            </w:r>
            <w:r w:rsidRPr="00CA67EB">
              <w:rPr>
                <w:rFonts w:hint="eastAsia"/>
              </w:rPr>
              <w:t>信息表</w:t>
            </w:r>
          </w:p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字段名</w:t>
            </w:r>
          </w:p>
        </w:tc>
        <w:tc>
          <w:tcPr>
            <w:tcW w:w="175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字段描述</w:t>
            </w:r>
          </w:p>
        </w:tc>
        <w:tc>
          <w:tcPr>
            <w:tcW w:w="1244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 UNSIGNED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DEVID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设备编号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INT(10)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08453B">
              <w:t>ALARM</w:t>
            </w:r>
          </w:p>
        </w:tc>
        <w:tc>
          <w:tcPr>
            <w:tcW w:w="1754" w:type="pct"/>
          </w:tcPr>
          <w:p w:rsidR="0083169B" w:rsidRDefault="0083169B" w:rsidP="00DD6774">
            <w:r w:rsidRPr="0008453B">
              <w:rPr>
                <w:rFonts w:hint="eastAsia"/>
              </w:rPr>
              <w:t>报警状态</w:t>
            </w:r>
            <w:r w:rsidRPr="0008453B">
              <w:rPr>
                <w:rFonts w:hint="eastAsia"/>
              </w:rPr>
              <w:t xml:space="preserve"> Y-</w:t>
            </w:r>
            <w:r w:rsidRPr="0008453B">
              <w:rPr>
                <w:rFonts w:hint="eastAsia"/>
              </w:rPr>
              <w:t>报警</w:t>
            </w:r>
            <w:r w:rsidRPr="0008453B">
              <w:rPr>
                <w:rFonts w:hint="eastAsia"/>
              </w:rPr>
              <w:t xml:space="preserve"> N-</w:t>
            </w:r>
            <w:r w:rsidRPr="0008453B">
              <w:rPr>
                <w:rFonts w:hint="eastAsia"/>
              </w:rPr>
              <w:t>无报警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</w:tcPr>
          <w:p w:rsidR="0083169B" w:rsidRDefault="0083169B" w:rsidP="00DD6774">
            <w:r w:rsidRPr="004D75A8">
              <w:t>ALARMUPDATETIME</w:t>
            </w:r>
          </w:p>
        </w:tc>
        <w:tc>
          <w:tcPr>
            <w:tcW w:w="1754" w:type="pct"/>
          </w:tcPr>
          <w:p w:rsidR="0083169B" w:rsidRDefault="0083169B" w:rsidP="00DD6774">
            <w:r w:rsidRPr="004D75A8">
              <w:rPr>
                <w:rFonts w:hint="eastAsia"/>
              </w:rPr>
              <w:t>报警更新时间</w:t>
            </w:r>
          </w:p>
        </w:tc>
        <w:tc>
          <w:tcPr>
            <w:tcW w:w="1244" w:type="pct"/>
          </w:tcPr>
          <w:p w:rsidR="0083169B" w:rsidRDefault="0083169B" w:rsidP="00DD6774">
            <w:r>
              <w:rPr>
                <w:rFonts w:hint="eastAsia"/>
              </w:rPr>
              <w:t>CHAR(14)</w:t>
            </w:r>
          </w:p>
        </w:tc>
        <w:tc>
          <w:tcPr>
            <w:tcW w:w="699" w:type="pct"/>
          </w:tcPr>
          <w:p w:rsidR="0083169B" w:rsidRDefault="0083169B" w:rsidP="00DD6774"/>
        </w:tc>
      </w:tr>
      <w:tr w:rsidR="0083169B" w:rsidTr="00DD6774">
        <w:tc>
          <w:tcPr>
            <w:tcW w:w="1303" w:type="pct"/>
            <w:shd w:val="clear" w:color="auto" w:fill="DDD9C3" w:themeFill="background2" w:themeFillShade="E6"/>
          </w:tcPr>
          <w:p w:rsidR="0083169B" w:rsidRDefault="0083169B" w:rsidP="00DD6774">
            <w:r>
              <w:rPr>
                <w:rFonts w:hint="eastAsia"/>
              </w:rPr>
              <w:t>补充说明</w:t>
            </w:r>
          </w:p>
        </w:tc>
        <w:tc>
          <w:tcPr>
            <w:tcW w:w="3697" w:type="pct"/>
            <w:gridSpan w:val="3"/>
          </w:tcPr>
          <w:p w:rsidR="0083169B" w:rsidRDefault="0083169B" w:rsidP="00DD6774"/>
        </w:tc>
      </w:tr>
    </w:tbl>
    <w:p w:rsidR="0083169B" w:rsidRDefault="0083169B" w:rsidP="0083169B"/>
    <w:p w:rsidR="00CA67EB" w:rsidRDefault="00CA67EB" w:rsidP="0008453B"/>
    <w:p w:rsidR="00D90023" w:rsidRDefault="00D90023" w:rsidP="00D9002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存储过程</w:t>
      </w:r>
    </w:p>
    <w:p w:rsidR="00955354" w:rsidRPr="00955354" w:rsidRDefault="00955354" w:rsidP="00955354"/>
    <w:sectPr w:rsidR="00955354" w:rsidRPr="00955354" w:rsidSect="00644CB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EA5" w:rsidRDefault="00682EA5" w:rsidP="00D5158D">
      <w:r>
        <w:separator/>
      </w:r>
    </w:p>
  </w:endnote>
  <w:endnote w:type="continuationSeparator" w:id="0">
    <w:p w:rsidR="00682EA5" w:rsidRDefault="00682EA5" w:rsidP="00D5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EA5" w:rsidRDefault="00682EA5" w:rsidP="00D5158D">
      <w:r>
        <w:separator/>
      </w:r>
    </w:p>
  </w:footnote>
  <w:footnote w:type="continuationSeparator" w:id="0">
    <w:p w:rsidR="00682EA5" w:rsidRDefault="00682EA5" w:rsidP="00D51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30" w:rsidRDefault="00C32630" w:rsidP="00B154F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4A0"/>
    <w:multiLevelType w:val="hybridMultilevel"/>
    <w:tmpl w:val="1CE0183A"/>
    <w:lvl w:ilvl="0" w:tplc="7BE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477F7"/>
    <w:multiLevelType w:val="hybridMultilevel"/>
    <w:tmpl w:val="0DBAD610"/>
    <w:lvl w:ilvl="0" w:tplc="3DF2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B5606"/>
    <w:multiLevelType w:val="hybridMultilevel"/>
    <w:tmpl w:val="A4A85068"/>
    <w:lvl w:ilvl="0" w:tplc="BBC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537228"/>
    <w:multiLevelType w:val="hybridMultilevel"/>
    <w:tmpl w:val="90707AD6"/>
    <w:lvl w:ilvl="0" w:tplc="42BA5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410EC7"/>
    <w:multiLevelType w:val="hybridMultilevel"/>
    <w:tmpl w:val="90707AD6"/>
    <w:lvl w:ilvl="0" w:tplc="42BA5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927BA"/>
    <w:multiLevelType w:val="hybridMultilevel"/>
    <w:tmpl w:val="D674BA80"/>
    <w:lvl w:ilvl="0" w:tplc="3E2C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DA6819"/>
    <w:multiLevelType w:val="multilevel"/>
    <w:tmpl w:val="9DA2B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3A31859"/>
    <w:multiLevelType w:val="hybridMultilevel"/>
    <w:tmpl w:val="D674BA80"/>
    <w:lvl w:ilvl="0" w:tplc="3E2C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6541D"/>
    <w:multiLevelType w:val="hybridMultilevel"/>
    <w:tmpl w:val="55E470E6"/>
    <w:lvl w:ilvl="0" w:tplc="C8A4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604E4A"/>
    <w:multiLevelType w:val="hybridMultilevel"/>
    <w:tmpl w:val="5DC231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8230621"/>
    <w:multiLevelType w:val="hybridMultilevel"/>
    <w:tmpl w:val="8F2C2E0E"/>
    <w:lvl w:ilvl="0" w:tplc="862E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AB7F5F"/>
    <w:multiLevelType w:val="hybridMultilevel"/>
    <w:tmpl w:val="D674BA80"/>
    <w:lvl w:ilvl="0" w:tplc="3E2C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6E201F"/>
    <w:multiLevelType w:val="hybridMultilevel"/>
    <w:tmpl w:val="90707AD6"/>
    <w:lvl w:ilvl="0" w:tplc="42BA5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0C6FCB"/>
    <w:multiLevelType w:val="hybridMultilevel"/>
    <w:tmpl w:val="D674BA80"/>
    <w:lvl w:ilvl="0" w:tplc="3E2C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3777A0"/>
    <w:multiLevelType w:val="hybridMultilevel"/>
    <w:tmpl w:val="3E1ADC4C"/>
    <w:lvl w:ilvl="0" w:tplc="8298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157A03"/>
    <w:multiLevelType w:val="hybridMultilevel"/>
    <w:tmpl w:val="D674BA80"/>
    <w:lvl w:ilvl="0" w:tplc="3E2C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92D"/>
    <w:rsid w:val="00012CF3"/>
    <w:rsid w:val="00012F06"/>
    <w:rsid w:val="00016090"/>
    <w:rsid w:val="0003058F"/>
    <w:rsid w:val="00033B62"/>
    <w:rsid w:val="000356F5"/>
    <w:rsid w:val="00037891"/>
    <w:rsid w:val="00054154"/>
    <w:rsid w:val="000569FD"/>
    <w:rsid w:val="000578ED"/>
    <w:rsid w:val="000712E6"/>
    <w:rsid w:val="00076113"/>
    <w:rsid w:val="00077085"/>
    <w:rsid w:val="0008453B"/>
    <w:rsid w:val="00090AC8"/>
    <w:rsid w:val="00097CFF"/>
    <w:rsid w:val="00097F4C"/>
    <w:rsid w:val="000B637C"/>
    <w:rsid w:val="000C1098"/>
    <w:rsid w:val="000C34AF"/>
    <w:rsid w:val="000C4C30"/>
    <w:rsid w:val="000D0C12"/>
    <w:rsid w:val="000D3840"/>
    <w:rsid w:val="000F5B7C"/>
    <w:rsid w:val="00102312"/>
    <w:rsid w:val="00110F65"/>
    <w:rsid w:val="00115F5A"/>
    <w:rsid w:val="00117290"/>
    <w:rsid w:val="00123276"/>
    <w:rsid w:val="00127B6D"/>
    <w:rsid w:val="00136AD9"/>
    <w:rsid w:val="001374CC"/>
    <w:rsid w:val="00152AC2"/>
    <w:rsid w:val="00165110"/>
    <w:rsid w:val="00165E5E"/>
    <w:rsid w:val="0016725A"/>
    <w:rsid w:val="00170807"/>
    <w:rsid w:val="001722C7"/>
    <w:rsid w:val="00172C9D"/>
    <w:rsid w:val="00176D10"/>
    <w:rsid w:val="001777E5"/>
    <w:rsid w:val="00181406"/>
    <w:rsid w:val="001A27EA"/>
    <w:rsid w:val="001B0B06"/>
    <w:rsid w:val="001B1247"/>
    <w:rsid w:val="001B3A47"/>
    <w:rsid w:val="001D29B2"/>
    <w:rsid w:val="001D73D2"/>
    <w:rsid w:val="001D7665"/>
    <w:rsid w:val="001E2443"/>
    <w:rsid w:val="001E4C54"/>
    <w:rsid w:val="001E59E8"/>
    <w:rsid w:val="001F0398"/>
    <w:rsid w:val="001F1ECE"/>
    <w:rsid w:val="002037F5"/>
    <w:rsid w:val="00203899"/>
    <w:rsid w:val="0021002E"/>
    <w:rsid w:val="002114EE"/>
    <w:rsid w:val="00211827"/>
    <w:rsid w:val="00211F22"/>
    <w:rsid w:val="00215227"/>
    <w:rsid w:val="00217BC9"/>
    <w:rsid w:val="00225904"/>
    <w:rsid w:val="00226AF3"/>
    <w:rsid w:val="00230F3A"/>
    <w:rsid w:val="00233A90"/>
    <w:rsid w:val="002347DB"/>
    <w:rsid w:val="00236534"/>
    <w:rsid w:val="00237B84"/>
    <w:rsid w:val="00242266"/>
    <w:rsid w:val="00242A5C"/>
    <w:rsid w:val="0024765D"/>
    <w:rsid w:val="00253185"/>
    <w:rsid w:val="002623F3"/>
    <w:rsid w:val="00266B14"/>
    <w:rsid w:val="00270ADF"/>
    <w:rsid w:val="002762D6"/>
    <w:rsid w:val="00284548"/>
    <w:rsid w:val="0029713E"/>
    <w:rsid w:val="00297E75"/>
    <w:rsid w:val="002A75D8"/>
    <w:rsid w:val="002B3585"/>
    <w:rsid w:val="002B4D89"/>
    <w:rsid w:val="002B5828"/>
    <w:rsid w:val="002C400A"/>
    <w:rsid w:val="002D660E"/>
    <w:rsid w:val="002E348B"/>
    <w:rsid w:val="002E69E7"/>
    <w:rsid w:val="002F148D"/>
    <w:rsid w:val="00300C52"/>
    <w:rsid w:val="003056DC"/>
    <w:rsid w:val="00306991"/>
    <w:rsid w:val="00313B71"/>
    <w:rsid w:val="00313BFD"/>
    <w:rsid w:val="00316848"/>
    <w:rsid w:val="00316DB8"/>
    <w:rsid w:val="00324B55"/>
    <w:rsid w:val="00352931"/>
    <w:rsid w:val="0037186D"/>
    <w:rsid w:val="00374021"/>
    <w:rsid w:val="003937FB"/>
    <w:rsid w:val="00394CEE"/>
    <w:rsid w:val="003A5BF0"/>
    <w:rsid w:val="003B05DF"/>
    <w:rsid w:val="003B60F4"/>
    <w:rsid w:val="003B7231"/>
    <w:rsid w:val="003C7D16"/>
    <w:rsid w:val="003D07CB"/>
    <w:rsid w:val="003D2C19"/>
    <w:rsid w:val="003D57DC"/>
    <w:rsid w:val="003E05FA"/>
    <w:rsid w:val="003F56C3"/>
    <w:rsid w:val="003F6A38"/>
    <w:rsid w:val="00407328"/>
    <w:rsid w:val="00416D78"/>
    <w:rsid w:val="00421C2D"/>
    <w:rsid w:val="004270EF"/>
    <w:rsid w:val="00427843"/>
    <w:rsid w:val="0043126F"/>
    <w:rsid w:val="0043157B"/>
    <w:rsid w:val="004366D4"/>
    <w:rsid w:val="0043767A"/>
    <w:rsid w:val="004442FA"/>
    <w:rsid w:val="00467F72"/>
    <w:rsid w:val="00471012"/>
    <w:rsid w:val="00483B00"/>
    <w:rsid w:val="004867C8"/>
    <w:rsid w:val="004877A6"/>
    <w:rsid w:val="004901C4"/>
    <w:rsid w:val="00490A7D"/>
    <w:rsid w:val="0049394F"/>
    <w:rsid w:val="00495385"/>
    <w:rsid w:val="00497B85"/>
    <w:rsid w:val="004A5D21"/>
    <w:rsid w:val="004C08CF"/>
    <w:rsid w:val="004C2654"/>
    <w:rsid w:val="004C3540"/>
    <w:rsid w:val="004C6E7D"/>
    <w:rsid w:val="004D6973"/>
    <w:rsid w:val="004D75A8"/>
    <w:rsid w:val="004E38CF"/>
    <w:rsid w:val="004E5C7E"/>
    <w:rsid w:val="004E64B0"/>
    <w:rsid w:val="0050195A"/>
    <w:rsid w:val="00502613"/>
    <w:rsid w:val="00516A2D"/>
    <w:rsid w:val="00521375"/>
    <w:rsid w:val="00527132"/>
    <w:rsid w:val="00540F5F"/>
    <w:rsid w:val="00547BC6"/>
    <w:rsid w:val="00554D9D"/>
    <w:rsid w:val="00562DE9"/>
    <w:rsid w:val="0056419E"/>
    <w:rsid w:val="0056522F"/>
    <w:rsid w:val="00573C60"/>
    <w:rsid w:val="00576830"/>
    <w:rsid w:val="00581B82"/>
    <w:rsid w:val="005840D3"/>
    <w:rsid w:val="005844FE"/>
    <w:rsid w:val="005857E3"/>
    <w:rsid w:val="005869AE"/>
    <w:rsid w:val="00596C98"/>
    <w:rsid w:val="005A3E45"/>
    <w:rsid w:val="005A445C"/>
    <w:rsid w:val="005B0956"/>
    <w:rsid w:val="005B2AA5"/>
    <w:rsid w:val="005B3348"/>
    <w:rsid w:val="005C033C"/>
    <w:rsid w:val="005C45EB"/>
    <w:rsid w:val="005D07C2"/>
    <w:rsid w:val="005D2BF8"/>
    <w:rsid w:val="005D5731"/>
    <w:rsid w:val="005F3C4F"/>
    <w:rsid w:val="005F4BDC"/>
    <w:rsid w:val="00604118"/>
    <w:rsid w:val="00613B9A"/>
    <w:rsid w:val="00614570"/>
    <w:rsid w:val="00634C74"/>
    <w:rsid w:val="00640B19"/>
    <w:rsid w:val="00641A20"/>
    <w:rsid w:val="00642003"/>
    <w:rsid w:val="00643EDD"/>
    <w:rsid w:val="00644CBF"/>
    <w:rsid w:val="00645741"/>
    <w:rsid w:val="00646BD7"/>
    <w:rsid w:val="00654CFF"/>
    <w:rsid w:val="00655104"/>
    <w:rsid w:val="00663EA1"/>
    <w:rsid w:val="0067390C"/>
    <w:rsid w:val="00675A73"/>
    <w:rsid w:val="006762F6"/>
    <w:rsid w:val="00682EA5"/>
    <w:rsid w:val="006965F9"/>
    <w:rsid w:val="006A70AF"/>
    <w:rsid w:val="006B0E50"/>
    <w:rsid w:val="006B4412"/>
    <w:rsid w:val="006B5784"/>
    <w:rsid w:val="006B613D"/>
    <w:rsid w:val="006C4204"/>
    <w:rsid w:val="006C785A"/>
    <w:rsid w:val="006C7AE6"/>
    <w:rsid w:val="006D4EF1"/>
    <w:rsid w:val="006F43B1"/>
    <w:rsid w:val="006F58FB"/>
    <w:rsid w:val="006F5FD2"/>
    <w:rsid w:val="00703D49"/>
    <w:rsid w:val="00712172"/>
    <w:rsid w:val="00722DC8"/>
    <w:rsid w:val="00735BD4"/>
    <w:rsid w:val="00740B12"/>
    <w:rsid w:val="007511B8"/>
    <w:rsid w:val="00751CDF"/>
    <w:rsid w:val="0075575C"/>
    <w:rsid w:val="00756083"/>
    <w:rsid w:val="0075744F"/>
    <w:rsid w:val="00770DDC"/>
    <w:rsid w:val="00771665"/>
    <w:rsid w:val="00782C12"/>
    <w:rsid w:val="00784131"/>
    <w:rsid w:val="00796632"/>
    <w:rsid w:val="007A2991"/>
    <w:rsid w:val="007A7E84"/>
    <w:rsid w:val="007B3CE0"/>
    <w:rsid w:val="007D00F7"/>
    <w:rsid w:val="007D1B39"/>
    <w:rsid w:val="008011B2"/>
    <w:rsid w:val="0080165A"/>
    <w:rsid w:val="008054A7"/>
    <w:rsid w:val="00806364"/>
    <w:rsid w:val="00810008"/>
    <w:rsid w:val="0081312B"/>
    <w:rsid w:val="0081651D"/>
    <w:rsid w:val="008176FA"/>
    <w:rsid w:val="0083169B"/>
    <w:rsid w:val="00834917"/>
    <w:rsid w:val="00843B12"/>
    <w:rsid w:val="00852071"/>
    <w:rsid w:val="008522B1"/>
    <w:rsid w:val="008834B7"/>
    <w:rsid w:val="008835E6"/>
    <w:rsid w:val="00886D89"/>
    <w:rsid w:val="008A0884"/>
    <w:rsid w:val="008A1B28"/>
    <w:rsid w:val="008B3469"/>
    <w:rsid w:val="008B63D3"/>
    <w:rsid w:val="008B76FA"/>
    <w:rsid w:val="008C191F"/>
    <w:rsid w:val="008C2545"/>
    <w:rsid w:val="008C2C6D"/>
    <w:rsid w:val="008C413B"/>
    <w:rsid w:val="008C7799"/>
    <w:rsid w:val="008D2E03"/>
    <w:rsid w:val="008D4814"/>
    <w:rsid w:val="008D64FD"/>
    <w:rsid w:val="008E13C3"/>
    <w:rsid w:val="008E3E35"/>
    <w:rsid w:val="008F0748"/>
    <w:rsid w:val="00914553"/>
    <w:rsid w:val="00915294"/>
    <w:rsid w:val="00916944"/>
    <w:rsid w:val="009216EA"/>
    <w:rsid w:val="009315C8"/>
    <w:rsid w:val="0093279E"/>
    <w:rsid w:val="0093457F"/>
    <w:rsid w:val="00945265"/>
    <w:rsid w:val="00946839"/>
    <w:rsid w:val="0095292D"/>
    <w:rsid w:val="00955354"/>
    <w:rsid w:val="00964CD4"/>
    <w:rsid w:val="00982382"/>
    <w:rsid w:val="00985C8D"/>
    <w:rsid w:val="00990493"/>
    <w:rsid w:val="00992F23"/>
    <w:rsid w:val="009A16D8"/>
    <w:rsid w:val="009A4F4B"/>
    <w:rsid w:val="009B1B60"/>
    <w:rsid w:val="009B380F"/>
    <w:rsid w:val="009C6037"/>
    <w:rsid w:val="009D6218"/>
    <w:rsid w:val="009E1C56"/>
    <w:rsid w:val="009E263A"/>
    <w:rsid w:val="009E2BA9"/>
    <w:rsid w:val="009F75D3"/>
    <w:rsid w:val="00A03858"/>
    <w:rsid w:val="00A0414E"/>
    <w:rsid w:val="00A04378"/>
    <w:rsid w:val="00A04483"/>
    <w:rsid w:val="00A06D54"/>
    <w:rsid w:val="00A10FB3"/>
    <w:rsid w:val="00A26CEA"/>
    <w:rsid w:val="00A323F5"/>
    <w:rsid w:val="00A41F4C"/>
    <w:rsid w:val="00A44681"/>
    <w:rsid w:val="00A55F9E"/>
    <w:rsid w:val="00A56562"/>
    <w:rsid w:val="00A5698E"/>
    <w:rsid w:val="00A80FC9"/>
    <w:rsid w:val="00A82530"/>
    <w:rsid w:val="00A95BBB"/>
    <w:rsid w:val="00A95CBD"/>
    <w:rsid w:val="00A96F4F"/>
    <w:rsid w:val="00AA3A95"/>
    <w:rsid w:val="00AB340D"/>
    <w:rsid w:val="00AB3F96"/>
    <w:rsid w:val="00AC41F7"/>
    <w:rsid w:val="00AD3C27"/>
    <w:rsid w:val="00AD698F"/>
    <w:rsid w:val="00AF3751"/>
    <w:rsid w:val="00AF3D6D"/>
    <w:rsid w:val="00AF48DE"/>
    <w:rsid w:val="00AF76EC"/>
    <w:rsid w:val="00B000DA"/>
    <w:rsid w:val="00B02E27"/>
    <w:rsid w:val="00B03C83"/>
    <w:rsid w:val="00B154FC"/>
    <w:rsid w:val="00B17369"/>
    <w:rsid w:val="00B308DA"/>
    <w:rsid w:val="00B317D3"/>
    <w:rsid w:val="00B4112F"/>
    <w:rsid w:val="00B46454"/>
    <w:rsid w:val="00B47361"/>
    <w:rsid w:val="00B54916"/>
    <w:rsid w:val="00B66294"/>
    <w:rsid w:val="00B75239"/>
    <w:rsid w:val="00B81FCB"/>
    <w:rsid w:val="00B857EE"/>
    <w:rsid w:val="00BA4F92"/>
    <w:rsid w:val="00BA70C6"/>
    <w:rsid w:val="00BC15B1"/>
    <w:rsid w:val="00BC2765"/>
    <w:rsid w:val="00BC5DE0"/>
    <w:rsid w:val="00BD6CA3"/>
    <w:rsid w:val="00BE0656"/>
    <w:rsid w:val="00BE2D67"/>
    <w:rsid w:val="00BE65D2"/>
    <w:rsid w:val="00BE735E"/>
    <w:rsid w:val="00BF112F"/>
    <w:rsid w:val="00BF2167"/>
    <w:rsid w:val="00BF6D05"/>
    <w:rsid w:val="00C07EA4"/>
    <w:rsid w:val="00C3207D"/>
    <w:rsid w:val="00C32630"/>
    <w:rsid w:val="00C3708B"/>
    <w:rsid w:val="00C42459"/>
    <w:rsid w:val="00C42E80"/>
    <w:rsid w:val="00C6112E"/>
    <w:rsid w:val="00C63762"/>
    <w:rsid w:val="00C72ABD"/>
    <w:rsid w:val="00C77C47"/>
    <w:rsid w:val="00C850A1"/>
    <w:rsid w:val="00C877C5"/>
    <w:rsid w:val="00C941EA"/>
    <w:rsid w:val="00CA2EAB"/>
    <w:rsid w:val="00CA67EB"/>
    <w:rsid w:val="00CA709C"/>
    <w:rsid w:val="00CA7649"/>
    <w:rsid w:val="00CB2987"/>
    <w:rsid w:val="00CB4420"/>
    <w:rsid w:val="00CD0D1A"/>
    <w:rsid w:val="00CD2F60"/>
    <w:rsid w:val="00CF10FD"/>
    <w:rsid w:val="00CF2107"/>
    <w:rsid w:val="00CF2ED8"/>
    <w:rsid w:val="00D01960"/>
    <w:rsid w:val="00D16FB6"/>
    <w:rsid w:val="00D27046"/>
    <w:rsid w:val="00D43C6D"/>
    <w:rsid w:val="00D5158D"/>
    <w:rsid w:val="00D5392A"/>
    <w:rsid w:val="00D64F95"/>
    <w:rsid w:val="00D6758B"/>
    <w:rsid w:val="00D71069"/>
    <w:rsid w:val="00D80ADF"/>
    <w:rsid w:val="00D8563A"/>
    <w:rsid w:val="00D90023"/>
    <w:rsid w:val="00D96C6F"/>
    <w:rsid w:val="00D979AF"/>
    <w:rsid w:val="00DA3BCD"/>
    <w:rsid w:val="00DB33E8"/>
    <w:rsid w:val="00DB7827"/>
    <w:rsid w:val="00DC7836"/>
    <w:rsid w:val="00DD635B"/>
    <w:rsid w:val="00DF5499"/>
    <w:rsid w:val="00DF76CD"/>
    <w:rsid w:val="00E02356"/>
    <w:rsid w:val="00E07E96"/>
    <w:rsid w:val="00E15A78"/>
    <w:rsid w:val="00E37CF0"/>
    <w:rsid w:val="00E44248"/>
    <w:rsid w:val="00E51FDE"/>
    <w:rsid w:val="00E54460"/>
    <w:rsid w:val="00E550A4"/>
    <w:rsid w:val="00E5583E"/>
    <w:rsid w:val="00E558BC"/>
    <w:rsid w:val="00E579C0"/>
    <w:rsid w:val="00E615B8"/>
    <w:rsid w:val="00E63676"/>
    <w:rsid w:val="00E70ED7"/>
    <w:rsid w:val="00E7393E"/>
    <w:rsid w:val="00E74454"/>
    <w:rsid w:val="00E81E5B"/>
    <w:rsid w:val="00E82049"/>
    <w:rsid w:val="00E909B7"/>
    <w:rsid w:val="00E9182C"/>
    <w:rsid w:val="00EC16C5"/>
    <w:rsid w:val="00EC62C0"/>
    <w:rsid w:val="00EC7C08"/>
    <w:rsid w:val="00ED0684"/>
    <w:rsid w:val="00ED412D"/>
    <w:rsid w:val="00ED5F74"/>
    <w:rsid w:val="00EE0879"/>
    <w:rsid w:val="00EF4D7E"/>
    <w:rsid w:val="00F00A76"/>
    <w:rsid w:val="00F11283"/>
    <w:rsid w:val="00F21F75"/>
    <w:rsid w:val="00F22D77"/>
    <w:rsid w:val="00F25126"/>
    <w:rsid w:val="00F2628F"/>
    <w:rsid w:val="00F26FA9"/>
    <w:rsid w:val="00F302FF"/>
    <w:rsid w:val="00F33F2B"/>
    <w:rsid w:val="00F35863"/>
    <w:rsid w:val="00F46638"/>
    <w:rsid w:val="00F51B3E"/>
    <w:rsid w:val="00F6607D"/>
    <w:rsid w:val="00F72511"/>
    <w:rsid w:val="00F74AF7"/>
    <w:rsid w:val="00F775F2"/>
    <w:rsid w:val="00F778DA"/>
    <w:rsid w:val="00F82893"/>
    <w:rsid w:val="00F86C89"/>
    <w:rsid w:val="00F9209A"/>
    <w:rsid w:val="00FA1C2C"/>
    <w:rsid w:val="00FA51E7"/>
    <w:rsid w:val="00FA77EB"/>
    <w:rsid w:val="00FB44F8"/>
    <w:rsid w:val="00FC123E"/>
    <w:rsid w:val="00FC4FB3"/>
    <w:rsid w:val="00FC73C5"/>
    <w:rsid w:val="00FD119E"/>
    <w:rsid w:val="00FE1345"/>
    <w:rsid w:val="00FE6F2A"/>
    <w:rsid w:val="00FE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C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293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7D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8CF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D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293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352931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352931"/>
    <w:rPr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B317D3"/>
    <w:rPr>
      <w:rFonts w:ascii="Cambria" w:hAnsi="Cambria"/>
      <w:b/>
      <w:bCs/>
      <w:kern w:val="2"/>
      <w:sz w:val="28"/>
      <w:szCs w:val="32"/>
    </w:rPr>
  </w:style>
  <w:style w:type="paragraph" w:styleId="a4">
    <w:name w:val="List Paragraph"/>
    <w:basedOn w:val="a"/>
    <w:uiPriority w:val="34"/>
    <w:qFormat/>
    <w:rsid w:val="00407328"/>
    <w:pPr>
      <w:ind w:firstLineChars="200" w:firstLine="420"/>
    </w:pPr>
  </w:style>
  <w:style w:type="table" w:styleId="a5">
    <w:name w:val="Table Grid"/>
    <w:basedOn w:val="a1"/>
    <w:uiPriority w:val="59"/>
    <w:rsid w:val="00673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67390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4C08CF"/>
    <w:rPr>
      <w:b/>
      <w:bCs/>
      <w:kern w:val="2"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D51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158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158D"/>
    <w:rPr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0C34A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C34AF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06D54"/>
    <w:rPr>
      <w:rFonts w:asciiTheme="majorHAnsi" w:eastAsiaTheme="majorEastAsia" w:hAnsiTheme="majorHAnsi" w:cstheme="majorBidi"/>
      <w:b/>
      <w:bCs/>
      <w:kern w:val="2"/>
      <w:sz w:val="21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293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7D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8CF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293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352931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352931"/>
    <w:rPr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B317D3"/>
    <w:rPr>
      <w:rFonts w:ascii="Cambria" w:hAnsi="Cambria"/>
      <w:b/>
      <w:bCs/>
      <w:kern w:val="2"/>
      <w:sz w:val="28"/>
      <w:szCs w:val="32"/>
    </w:rPr>
  </w:style>
  <w:style w:type="paragraph" w:styleId="a4">
    <w:name w:val="List Paragraph"/>
    <w:basedOn w:val="a"/>
    <w:uiPriority w:val="34"/>
    <w:qFormat/>
    <w:rsid w:val="00407328"/>
    <w:pPr>
      <w:ind w:firstLineChars="200" w:firstLine="420"/>
    </w:pPr>
  </w:style>
  <w:style w:type="table" w:styleId="a5">
    <w:name w:val="Table Grid"/>
    <w:basedOn w:val="a1"/>
    <w:uiPriority w:val="59"/>
    <w:rsid w:val="00673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67390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4C08CF"/>
    <w:rPr>
      <w:b/>
      <w:bCs/>
      <w:kern w:val="2"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D51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158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15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39033;&#30446;&#19987;&#2999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项目专用模板</Template>
  <TotalTime>3986</TotalTime>
  <Pages>12</Pages>
  <Words>1190</Words>
  <Characters>6788</Characters>
  <Application>Microsoft Office Word</Application>
  <DocSecurity>0</DocSecurity>
  <Lines>56</Lines>
  <Paragraphs>15</Paragraphs>
  <ScaleCrop>false</ScaleCrop>
  <Company>微软中国</Company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chenxiupeng</dc:creator>
  <cp:keywords/>
  <dc:description/>
  <cp:lastModifiedBy>陈秀鹏</cp:lastModifiedBy>
  <cp:revision>381</cp:revision>
  <dcterms:created xsi:type="dcterms:W3CDTF">2012-02-22T00:56:00Z</dcterms:created>
  <dcterms:modified xsi:type="dcterms:W3CDTF">2015-07-27T02:36:00Z</dcterms:modified>
</cp:coreProperties>
</file>